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11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91"/>
      </w:tblGrid>
      <w:tr w:rsidR="00692703" w:rsidRPr="00CA2006" w:rsidTr="00EF2502">
        <w:trPr>
          <w:trHeight w:hRule="exact" w:val="1094"/>
        </w:trPr>
        <w:tc>
          <w:tcPr>
            <w:tcW w:w="9991" w:type="dxa"/>
            <w:tcMar>
              <w:top w:w="0" w:type="dxa"/>
              <w:bottom w:w="0" w:type="dxa"/>
            </w:tcMar>
          </w:tcPr>
          <w:p w:rsidR="00692703" w:rsidRPr="00CA2006" w:rsidRDefault="009E4BDB" w:rsidP="00EF2502">
            <w:pPr>
              <w:pStyle w:val="Title"/>
              <w:jc w:val="left"/>
              <w:rPr>
                <w:sz w:val="46"/>
                <w:szCs w:val="48"/>
              </w:rPr>
            </w:pPr>
            <w:r>
              <w:rPr>
                <w:sz w:val="46"/>
                <w:szCs w:val="48"/>
              </w:rPr>
              <w:t xml:space="preserve">                          </w:t>
            </w:r>
            <w:r w:rsidR="002D1615">
              <w:rPr>
                <w:sz w:val="46"/>
                <w:szCs w:val="48"/>
              </w:rPr>
              <w:t>nikita KUMARI</w:t>
            </w:r>
          </w:p>
          <w:p w:rsidR="00692703" w:rsidRPr="00CA2006" w:rsidRDefault="009E4BDB" w:rsidP="00EF2502">
            <w:pPr>
              <w:pStyle w:val="ContactInfo"/>
              <w:contextualSpacing w:val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</w:t>
            </w:r>
            <w:r w:rsidR="004A155D" w:rsidRPr="00CA2006">
              <w:rPr>
                <w:sz w:val="20"/>
              </w:rPr>
              <w:t xml:space="preserve">Mobile No. : </w:t>
            </w:r>
            <w:r w:rsidR="00A01CC1" w:rsidRPr="00A01CC1">
              <w:rPr>
                <w:sz w:val="20"/>
              </w:rPr>
              <w:t>+91-7205384900</w:t>
            </w:r>
          </w:p>
          <w:p w:rsidR="00692703" w:rsidRPr="00CA2006" w:rsidRDefault="009E4BDB" w:rsidP="00EF2502">
            <w:pPr>
              <w:pStyle w:val="ContactInfoEmphasis"/>
              <w:contextualSpacing w:val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</w:t>
            </w:r>
            <w:r w:rsidR="00A01CC1" w:rsidRPr="00A01CC1">
              <w:rPr>
                <w:sz w:val="20"/>
              </w:rPr>
              <w:t>neketa.kumare123@gmail.com</w:t>
            </w:r>
            <w:r w:rsidR="00692703" w:rsidRPr="00CA2006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alias w:val="Divider dot:"/>
                <w:tag w:val="Divider dot:"/>
                <w:id w:val="2000459528"/>
                <w:placeholder>
                  <w:docPart w:val="9A42348659C64ACC90FE6B127B5508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A2006">
                  <w:rPr>
                    <w:sz w:val="20"/>
                  </w:rPr>
                  <w:t>·</w:t>
                </w:r>
              </w:sdtContent>
            </w:sdt>
            <w:r w:rsidR="00692703" w:rsidRPr="00CA2006">
              <w:rPr>
                <w:sz w:val="20"/>
              </w:rPr>
              <w:t xml:space="preserve"> </w:t>
            </w:r>
            <w:r w:rsidR="001A19A9" w:rsidRPr="001A19A9">
              <w:rPr>
                <w:sz w:val="20"/>
              </w:rPr>
              <w:t>https://www.linkedin.com/in/nikitakumari95/</w:t>
            </w:r>
          </w:p>
        </w:tc>
      </w:tr>
    </w:tbl>
    <w:p w:rsidR="00EF2502" w:rsidRDefault="00EF2502" w:rsidP="004E01EB">
      <w:pPr>
        <w:pStyle w:val="Heading1"/>
        <w:rPr>
          <w:sz w:val="26"/>
        </w:rPr>
      </w:pPr>
    </w:p>
    <w:p w:rsidR="00EF2502" w:rsidRPr="00CA2006" w:rsidRDefault="00EF2502" w:rsidP="004E01EB">
      <w:pPr>
        <w:pStyle w:val="Heading1"/>
        <w:rPr>
          <w:sz w:val="26"/>
        </w:rPr>
      </w:pPr>
    </w:p>
    <w:p w:rsidR="0045474A" w:rsidRPr="00CA2006" w:rsidRDefault="00BC7B4F" w:rsidP="0045474A">
      <w:pPr>
        <w:pStyle w:val="Heading1"/>
        <w:rPr>
          <w:sz w:val="26"/>
        </w:rPr>
      </w:pPr>
      <w:r>
        <w:rPr>
          <w:sz w:val="26"/>
        </w:rPr>
        <w:t>summary</w:t>
      </w:r>
    </w:p>
    <w:tbl>
      <w:tblPr>
        <w:tblStyle w:val="TableGrid"/>
        <w:tblW w:w="70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903"/>
        <w:gridCol w:w="3916"/>
      </w:tblGrid>
      <w:tr w:rsidR="0045474A" w:rsidRPr="00CA2006" w:rsidTr="00D375A6">
        <w:trPr>
          <w:trHeight w:val="1538"/>
        </w:trPr>
        <w:tc>
          <w:tcPr>
            <w:tcW w:w="9498" w:type="dxa"/>
          </w:tcPr>
          <w:p w:rsidR="003A54FE" w:rsidRDefault="003A54FE" w:rsidP="003A54FE">
            <w:pPr>
              <w:pStyle w:val="ListBullet"/>
            </w:pPr>
            <w:r>
              <w:t>More</w:t>
            </w:r>
            <w:r>
              <w:rPr>
                <w:spacing w:val="-24"/>
              </w:rPr>
              <w:t xml:space="preserve"> </w:t>
            </w:r>
            <w:r>
              <w:t>than</w:t>
            </w:r>
            <w:r>
              <w:rPr>
                <w:spacing w:val="-24"/>
              </w:rPr>
              <w:t xml:space="preserve"> </w:t>
            </w:r>
            <w:r>
              <w:t>1</w:t>
            </w:r>
            <w:r>
              <w:rPr>
                <w:spacing w:val="-26"/>
              </w:rPr>
              <w:t xml:space="preserve"> </w:t>
            </w:r>
            <w:r>
              <w:t>year</w:t>
            </w:r>
            <w:r>
              <w:rPr>
                <w:spacing w:val="-26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professional</w:t>
            </w:r>
            <w:r>
              <w:rPr>
                <w:spacing w:val="-25"/>
              </w:rPr>
              <w:t xml:space="preserve"> </w:t>
            </w:r>
            <w:r>
              <w:t>IT</w:t>
            </w:r>
            <w:r>
              <w:rPr>
                <w:spacing w:val="-26"/>
              </w:rPr>
              <w:t xml:space="preserve"> </w:t>
            </w:r>
            <w:r>
              <w:t>experience</w:t>
            </w:r>
            <w:r>
              <w:rPr>
                <w:spacing w:val="-23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delivering</w:t>
            </w:r>
            <w:r>
              <w:rPr>
                <w:spacing w:val="-24"/>
              </w:rPr>
              <w:t xml:space="preserve"> </w:t>
            </w:r>
            <w:r>
              <w:t>project.</w:t>
            </w:r>
          </w:p>
          <w:p w:rsidR="003A54FE" w:rsidRDefault="003A54FE" w:rsidP="003A54FE">
            <w:pPr>
              <w:pStyle w:val="ListBullet"/>
            </w:pPr>
            <w:r>
              <w:rPr>
                <w:w w:val="90"/>
              </w:rPr>
              <w:t>Efficient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software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professional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experience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in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HTML5,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CSS3,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JavaScript,</w:t>
            </w:r>
            <w:r>
              <w:rPr>
                <w:spacing w:val="-11"/>
                <w:w w:val="90"/>
              </w:rPr>
              <w:t xml:space="preserve"> </w:t>
            </w:r>
            <w:r w:rsidR="00BD498D">
              <w:rPr>
                <w:spacing w:val="-11"/>
                <w:w w:val="90"/>
              </w:rPr>
              <w:t xml:space="preserve">Angular 8, </w:t>
            </w:r>
            <w:r>
              <w:rPr>
                <w:spacing w:val="-11"/>
                <w:w w:val="90"/>
              </w:rPr>
              <w:t xml:space="preserve">JSON, </w:t>
            </w:r>
            <w:r w:rsidR="00BD498D">
              <w:rPr>
                <w:spacing w:val="-11"/>
                <w:w w:val="90"/>
              </w:rPr>
              <w:t xml:space="preserve">AJAX, </w:t>
            </w:r>
            <w:r>
              <w:rPr>
                <w:w w:val="90"/>
              </w:rPr>
              <w:t>Web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Services</w:t>
            </w:r>
            <w:r w:rsidR="002F2863">
              <w:rPr>
                <w:w w:val="90"/>
              </w:rPr>
              <w:t xml:space="preserve"> </w:t>
            </w:r>
            <w:r>
              <w:rPr>
                <w:w w:val="90"/>
              </w:rPr>
              <w:t>(REST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 xml:space="preserve">APIs), </w:t>
            </w:r>
            <w:r w:rsidR="00BD498D">
              <w:rPr>
                <w:w w:val="90"/>
              </w:rPr>
              <w:t xml:space="preserve">and </w:t>
            </w:r>
            <w:proofErr w:type="spellStart"/>
            <w:r w:rsidR="00BD498D">
              <w:t>ServiceNow</w:t>
            </w:r>
            <w:proofErr w:type="spellEnd"/>
            <w:r>
              <w:t>.</w:t>
            </w:r>
          </w:p>
          <w:p w:rsidR="003A54FE" w:rsidRDefault="003A54FE" w:rsidP="003A54FE">
            <w:pPr>
              <w:pStyle w:val="ListBullet"/>
            </w:pPr>
            <w:r>
              <w:t>Proficiency</w:t>
            </w:r>
            <w:r>
              <w:rPr>
                <w:spacing w:val="-23"/>
              </w:rPr>
              <w:t xml:space="preserve"> </w:t>
            </w:r>
            <w:r>
              <w:t>in</w:t>
            </w:r>
            <w:r>
              <w:rPr>
                <w:spacing w:val="-22"/>
              </w:rPr>
              <w:t xml:space="preserve"> </w:t>
            </w:r>
            <w:r>
              <w:t>programming</w:t>
            </w:r>
            <w:r>
              <w:rPr>
                <w:spacing w:val="-21"/>
              </w:rPr>
              <w:t xml:space="preserve"> </w:t>
            </w:r>
            <w:r>
              <w:t>language</w:t>
            </w:r>
            <w:r>
              <w:rPr>
                <w:spacing w:val="-21"/>
              </w:rPr>
              <w:t xml:space="preserve"> </w:t>
            </w:r>
            <w:r>
              <w:t>such</w:t>
            </w:r>
            <w:r>
              <w:rPr>
                <w:spacing w:val="-22"/>
              </w:rPr>
              <w:t xml:space="preserve"> </w:t>
            </w:r>
            <w:r>
              <w:t>as</w:t>
            </w:r>
            <w:r>
              <w:rPr>
                <w:spacing w:val="-24"/>
              </w:rPr>
              <w:t xml:space="preserve"> </w:t>
            </w:r>
            <w:r>
              <w:t>Java.</w:t>
            </w:r>
          </w:p>
          <w:p w:rsidR="003A54FE" w:rsidRDefault="003A54FE" w:rsidP="003A54FE">
            <w:pPr>
              <w:pStyle w:val="ListBullet"/>
            </w:pPr>
            <w:r>
              <w:t>Exposure</w:t>
            </w:r>
            <w:r>
              <w:rPr>
                <w:spacing w:val="-22"/>
              </w:rPr>
              <w:t xml:space="preserve"> </w:t>
            </w:r>
            <w:r>
              <w:t>in</w:t>
            </w:r>
            <w:r>
              <w:rPr>
                <w:spacing w:val="-23"/>
              </w:rPr>
              <w:t xml:space="preserve"> </w:t>
            </w:r>
            <w:r>
              <w:t>versioning</w:t>
            </w:r>
            <w:r>
              <w:rPr>
                <w:spacing w:val="-22"/>
              </w:rPr>
              <w:t xml:space="preserve"> </w:t>
            </w:r>
            <w:r>
              <w:t>tools</w:t>
            </w:r>
            <w:r w:rsidR="002F2863">
              <w:t xml:space="preserve"> </w:t>
            </w:r>
            <w:r>
              <w:t>(</w:t>
            </w:r>
            <w:proofErr w:type="spellStart"/>
            <w:r>
              <w:t>Git</w:t>
            </w:r>
            <w:proofErr w:type="spellEnd"/>
            <w:r>
              <w:t>,</w:t>
            </w:r>
            <w:r>
              <w:rPr>
                <w:spacing w:val="-22"/>
              </w:rPr>
              <w:t xml:space="preserve"> </w:t>
            </w:r>
            <w:proofErr w:type="spellStart"/>
            <w:r>
              <w:t>ServiceNow</w:t>
            </w:r>
            <w:proofErr w:type="spellEnd"/>
            <w:r>
              <w:rPr>
                <w:spacing w:val="-25"/>
              </w:rPr>
              <w:t xml:space="preserve"> </w:t>
            </w:r>
            <w:r>
              <w:t>update</w:t>
            </w:r>
            <w:r>
              <w:rPr>
                <w:spacing w:val="-21"/>
              </w:rPr>
              <w:t xml:space="preserve"> </w:t>
            </w:r>
            <w:r>
              <w:t>sets).</w:t>
            </w:r>
          </w:p>
          <w:p w:rsidR="003A54FE" w:rsidRDefault="003A54FE" w:rsidP="003A54FE">
            <w:pPr>
              <w:pStyle w:val="ListBullet"/>
            </w:pPr>
            <w:r>
              <w:t>Experience</w:t>
            </w:r>
            <w:r>
              <w:rPr>
                <w:spacing w:val="-21"/>
              </w:rPr>
              <w:t xml:space="preserve"> </w:t>
            </w:r>
            <w:r>
              <w:t>in</w:t>
            </w:r>
            <w:r>
              <w:rPr>
                <w:spacing w:val="-21"/>
              </w:rPr>
              <w:t xml:space="preserve"> </w:t>
            </w:r>
            <w:r>
              <w:t>cloud</w:t>
            </w:r>
            <w:r>
              <w:rPr>
                <w:spacing w:val="-22"/>
              </w:rPr>
              <w:t xml:space="preserve"> </w:t>
            </w:r>
            <w:r>
              <w:t>automation</w:t>
            </w:r>
            <w:r>
              <w:rPr>
                <w:spacing w:val="-22"/>
              </w:rPr>
              <w:t xml:space="preserve"> </w:t>
            </w:r>
            <w:r>
              <w:t>tool</w:t>
            </w:r>
            <w:r w:rsidR="002F2863">
              <w:t xml:space="preserve"> </w:t>
            </w:r>
            <w:r>
              <w:t>(</w:t>
            </w:r>
            <w:proofErr w:type="spellStart"/>
            <w:r>
              <w:t>Nutanix</w:t>
            </w:r>
            <w:proofErr w:type="spellEnd"/>
            <w:r>
              <w:rPr>
                <w:spacing w:val="-17"/>
              </w:rPr>
              <w:t xml:space="preserve"> </w:t>
            </w:r>
            <w:r>
              <w:t>CALM).</w:t>
            </w:r>
          </w:p>
          <w:p w:rsidR="003A54FE" w:rsidRDefault="003A54FE" w:rsidP="003A54FE">
            <w:pPr>
              <w:pStyle w:val="ListBullet"/>
            </w:pPr>
            <w:r>
              <w:t>Bug</w:t>
            </w:r>
            <w:r>
              <w:rPr>
                <w:spacing w:val="-23"/>
              </w:rPr>
              <w:t xml:space="preserve"> </w:t>
            </w:r>
            <w:r>
              <w:t>tracking</w:t>
            </w:r>
            <w:r>
              <w:rPr>
                <w:spacing w:val="-22"/>
              </w:rPr>
              <w:t xml:space="preserve"> </w:t>
            </w:r>
            <w:r>
              <w:t>and</w:t>
            </w:r>
            <w:r>
              <w:rPr>
                <w:spacing w:val="-23"/>
              </w:rPr>
              <w:t xml:space="preserve"> </w:t>
            </w:r>
            <w:r>
              <w:t>troubleshooting</w:t>
            </w:r>
            <w:r>
              <w:rPr>
                <w:spacing w:val="-20"/>
              </w:rPr>
              <w:t xml:space="preserve"> </w:t>
            </w:r>
            <w:r>
              <w:t>experience</w:t>
            </w:r>
            <w:r>
              <w:rPr>
                <w:spacing w:val="-22"/>
              </w:rPr>
              <w:t xml:space="preserve"> </w:t>
            </w:r>
            <w:r>
              <w:t>using</w:t>
            </w:r>
            <w:r>
              <w:rPr>
                <w:spacing w:val="-22"/>
              </w:rPr>
              <w:t xml:space="preserve"> </w:t>
            </w:r>
            <w:r>
              <w:t>Bugzilla.</w:t>
            </w:r>
          </w:p>
          <w:p w:rsidR="003A54FE" w:rsidRDefault="003A54FE" w:rsidP="003A54FE">
            <w:pPr>
              <w:pStyle w:val="ListBullet"/>
            </w:pPr>
            <w:r>
              <w:t>Basic</w:t>
            </w:r>
            <w:r>
              <w:rPr>
                <w:spacing w:val="-26"/>
              </w:rPr>
              <w:t xml:space="preserve"> </w:t>
            </w:r>
            <w:r>
              <w:t>knowledge</w:t>
            </w:r>
            <w:r>
              <w:rPr>
                <w:spacing w:val="-26"/>
              </w:rPr>
              <w:t xml:space="preserve"> </w:t>
            </w:r>
            <w:r>
              <w:t>of</w:t>
            </w:r>
            <w:r>
              <w:rPr>
                <w:spacing w:val="-29"/>
              </w:rPr>
              <w:t xml:space="preserve"> </w:t>
            </w:r>
            <w:r>
              <w:t>virtualization</w:t>
            </w:r>
            <w:r>
              <w:rPr>
                <w:spacing w:val="-26"/>
              </w:rPr>
              <w:t xml:space="preserve"> </w:t>
            </w:r>
            <w:r>
              <w:t>and</w:t>
            </w:r>
            <w:r>
              <w:rPr>
                <w:spacing w:val="-27"/>
              </w:rPr>
              <w:t xml:space="preserve"> </w:t>
            </w:r>
            <w:r>
              <w:t>VMware</w:t>
            </w:r>
            <w:r>
              <w:rPr>
                <w:spacing w:val="-26"/>
              </w:rPr>
              <w:t xml:space="preserve"> </w:t>
            </w:r>
            <w:r>
              <w:t>products</w:t>
            </w:r>
            <w:r w:rsidR="002F2863">
              <w:t xml:space="preserve"> </w:t>
            </w:r>
            <w:r>
              <w:t>(</w:t>
            </w:r>
            <w:proofErr w:type="spellStart"/>
            <w:r>
              <w:t>vRops</w:t>
            </w:r>
            <w:proofErr w:type="spellEnd"/>
            <w:r>
              <w:t>,</w:t>
            </w:r>
            <w:r>
              <w:rPr>
                <w:spacing w:val="-26"/>
              </w:rPr>
              <w:t xml:space="preserve"> </w:t>
            </w:r>
            <w:proofErr w:type="spellStart"/>
            <w:r>
              <w:t>vCP</w:t>
            </w:r>
            <w:proofErr w:type="spellEnd"/>
            <w:r>
              <w:t>,</w:t>
            </w:r>
            <w:r>
              <w:rPr>
                <w:spacing w:val="-27"/>
              </w:rPr>
              <w:t xml:space="preserve"> </w:t>
            </w:r>
            <w:proofErr w:type="spellStart"/>
            <w:r>
              <w:t>vRO</w:t>
            </w:r>
            <w:proofErr w:type="spellEnd"/>
            <w:r>
              <w:t>).</w:t>
            </w:r>
          </w:p>
          <w:p w:rsidR="003A54FE" w:rsidRDefault="003A54FE" w:rsidP="003A54FE">
            <w:pPr>
              <w:pStyle w:val="ListBullet"/>
            </w:pPr>
            <w:r>
              <w:t>Worked</w:t>
            </w:r>
            <w:r>
              <w:rPr>
                <w:spacing w:val="-20"/>
              </w:rPr>
              <w:t xml:space="preserve"> </w:t>
            </w:r>
            <w:r>
              <w:t>on</w:t>
            </w:r>
            <w:r>
              <w:rPr>
                <w:spacing w:val="-19"/>
              </w:rPr>
              <w:t xml:space="preserve"> </w:t>
            </w:r>
            <w:r>
              <w:t>Linux</w:t>
            </w:r>
            <w:r>
              <w:rPr>
                <w:spacing w:val="-20"/>
              </w:rPr>
              <w:t xml:space="preserve"> </w:t>
            </w:r>
            <w:r>
              <w:t>and</w:t>
            </w:r>
            <w:r>
              <w:rPr>
                <w:spacing w:val="-20"/>
              </w:rPr>
              <w:t xml:space="preserve"> </w:t>
            </w:r>
            <w:r>
              <w:t>Window</w:t>
            </w:r>
            <w:r>
              <w:rPr>
                <w:spacing w:val="-21"/>
              </w:rPr>
              <w:t xml:space="preserve"> </w:t>
            </w:r>
            <w:r>
              <w:t>platform.</w:t>
            </w:r>
          </w:p>
          <w:p w:rsidR="001A19A9" w:rsidRDefault="001A19A9" w:rsidP="003A54FE">
            <w:pPr>
              <w:pStyle w:val="ListBullet"/>
            </w:pPr>
            <w:r>
              <w:t>Involved in end-to-end development of application, including designing, document, coding and testing.</w:t>
            </w:r>
          </w:p>
          <w:p w:rsidR="003A54FE" w:rsidRDefault="001A19A9" w:rsidP="003A54FE">
            <w:pPr>
              <w:pStyle w:val="ListBullet"/>
            </w:pPr>
            <w:r>
              <w:t>Excellent problem solving skill, analyze the tasks, design the problem and estimate.</w:t>
            </w:r>
          </w:p>
          <w:p w:rsidR="001A19A9" w:rsidRDefault="001A19A9" w:rsidP="003A54FE">
            <w:pPr>
              <w:pStyle w:val="ListBullet"/>
            </w:pPr>
            <w:r>
              <w:t>Excellent written communication and verbal agility, regular sync-up with client over mails and calls.</w:t>
            </w:r>
          </w:p>
          <w:p w:rsidR="0045474A" w:rsidRPr="00CA2006" w:rsidRDefault="003A54FE" w:rsidP="0089745C">
            <w:pPr>
              <w:pStyle w:val="ListBullet"/>
            </w:pPr>
            <w:r>
              <w:t>Assessing</w:t>
            </w:r>
            <w:r>
              <w:rPr>
                <w:spacing w:val="-28"/>
              </w:rPr>
              <w:t xml:space="preserve"> </w:t>
            </w:r>
            <w:r>
              <w:t>other</w:t>
            </w:r>
            <w:r>
              <w:rPr>
                <w:spacing w:val="-25"/>
              </w:rPr>
              <w:t xml:space="preserve"> </w:t>
            </w:r>
            <w:r>
              <w:t>software</w:t>
            </w:r>
            <w:r>
              <w:rPr>
                <w:spacing w:val="-28"/>
              </w:rPr>
              <w:t xml:space="preserve"> </w:t>
            </w:r>
            <w:r>
              <w:t>developers</w:t>
            </w:r>
            <w:r>
              <w:rPr>
                <w:spacing w:val="-28"/>
              </w:rPr>
              <w:t xml:space="preserve"> </w:t>
            </w:r>
            <w:r>
              <w:t>to</w:t>
            </w:r>
            <w:r>
              <w:rPr>
                <w:spacing w:val="-29"/>
              </w:rPr>
              <w:t xml:space="preserve"> </w:t>
            </w:r>
            <w:r>
              <w:t>understand</w:t>
            </w:r>
            <w:r>
              <w:rPr>
                <w:spacing w:val="-28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t>cope</w:t>
            </w:r>
            <w:r>
              <w:rPr>
                <w:spacing w:val="-28"/>
              </w:rPr>
              <w:t xml:space="preserve"> </w:t>
            </w:r>
            <w:r>
              <w:t>with</w:t>
            </w:r>
            <w:r>
              <w:rPr>
                <w:spacing w:val="-28"/>
              </w:rPr>
              <w:t xml:space="preserve"> </w:t>
            </w:r>
            <w:r>
              <w:t>the</w:t>
            </w:r>
            <w:r>
              <w:rPr>
                <w:spacing w:val="-28"/>
              </w:rPr>
              <w:t xml:space="preserve"> </w:t>
            </w:r>
            <w:r>
              <w:t>project.</w:t>
            </w:r>
          </w:p>
        </w:tc>
        <w:tc>
          <w:tcPr>
            <w:tcW w:w="3756" w:type="dxa"/>
            <w:tcMar>
              <w:left w:w="360" w:type="dxa"/>
            </w:tcMar>
          </w:tcPr>
          <w:p w:rsidR="0045474A" w:rsidRPr="00CA2006" w:rsidRDefault="0045474A" w:rsidP="003F7C8D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</w:rPr>
            </w:pPr>
          </w:p>
        </w:tc>
      </w:tr>
    </w:tbl>
    <w:p w:rsidR="008A1323" w:rsidRPr="00CA2006" w:rsidRDefault="0045474A" w:rsidP="008A1323">
      <w:pPr>
        <w:pStyle w:val="Heading1"/>
        <w:rPr>
          <w:sz w:val="26"/>
        </w:rPr>
      </w:pPr>
      <w:r>
        <w:rPr>
          <w:sz w:val="26"/>
        </w:rPr>
        <w:t xml:space="preserve">professional </w:t>
      </w:r>
      <w:r w:rsidR="008A1323" w:rsidRPr="00CA2006">
        <w:rPr>
          <w:sz w:val="26"/>
        </w:rPr>
        <w:t>Experience</w:t>
      </w:r>
      <w:bookmarkStart w:id="0" w:name="_GoBack"/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87"/>
      </w:tblGrid>
      <w:tr w:rsidR="008A1323" w:rsidRPr="00CA2006" w:rsidTr="00FA5E35">
        <w:tc>
          <w:tcPr>
            <w:tcW w:w="9290" w:type="dxa"/>
          </w:tcPr>
          <w:p w:rsidR="008A1323" w:rsidRPr="00CA2006" w:rsidRDefault="00BC7B4F" w:rsidP="00D166BD">
            <w:pPr>
              <w:pStyle w:val="Heading3"/>
              <w:contextualSpacing w:val="0"/>
              <w:outlineLvl w:val="2"/>
              <w:rPr>
                <w:sz w:val="20"/>
              </w:rPr>
            </w:pPr>
            <w:r>
              <w:rPr>
                <w:sz w:val="20"/>
              </w:rPr>
              <w:t xml:space="preserve">june 2018 </w:t>
            </w:r>
            <w:r w:rsidR="004C10A3" w:rsidRPr="00CA2006">
              <w:rPr>
                <w:sz w:val="20"/>
              </w:rPr>
              <w:t>to current</w:t>
            </w:r>
          </w:p>
          <w:p w:rsidR="00CA2006" w:rsidRPr="00BC7B4F" w:rsidRDefault="006D38FE" w:rsidP="00BC7B4F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4"/>
              </w:rPr>
            </w:pPr>
            <w:r>
              <w:rPr>
                <w:sz w:val="24"/>
              </w:rPr>
              <w:t>development engineer</w:t>
            </w:r>
            <w:r w:rsidR="00882691">
              <w:rPr>
                <w:sz w:val="24"/>
              </w:rPr>
              <w:t>,</w:t>
            </w:r>
            <w:r w:rsidR="008A1323" w:rsidRPr="00CA2006">
              <w:rPr>
                <w:sz w:val="24"/>
              </w:rPr>
              <w:t xml:space="preserve"> </w:t>
            </w:r>
            <w:r w:rsidR="004C10A3" w:rsidRPr="00CA2006">
              <w:rPr>
                <w:rStyle w:val="SubtleReference"/>
                <w:sz w:val="24"/>
              </w:rPr>
              <w:t>calsoft, pune</w:t>
            </w:r>
          </w:p>
        </w:tc>
      </w:tr>
    </w:tbl>
    <w:p w:rsidR="00E24D16" w:rsidRPr="00CA2006" w:rsidRDefault="00E24D16" w:rsidP="00E563FB">
      <w:pPr>
        <w:pStyle w:val="Heading1"/>
        <w:rPr>
          <w:sz w:val="26"/>
        </w:rPr>
      </w:pPr>
    </w:p>
    <w:p w:rsidR="00E563FB" w:rsidRPr="00CA2006" w:rsidRDefault="00E563FB" w:rsidP="00E563FB">
      <w:pPr>
        <w:pStyle w:val="Heading1"/>
        <w:rPr>
          <w:sz w:val="26"/>
        </w:rPr>
      </w:pPr>
      <w:r w:rsidRPr="00CA2006">
        <w:rPr>
          <w:sz w:val="26"/>
        </w:rPr>
        <w:t>Projects</w:t>
      </w:r>
    </w:p>
    <w:tbl>
      <w:tblPr>
        <w:tblStyle w:val="TableGrid"/>
        <w:tblW w:w="532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59"/>
      </w:tblGrid>
      <w:tr w:rsidR="00E563FB" w:rsidRPr="00CA2006" w:rsidTr="009E4BDB">
        <w:trPr>
          <w:trHeight w:val="3614"/>
        </w:trPr>
        <w:tc>
          <w:tcPr>
            <w:tcW w:w="10359" w:type="dxa"/>
          </w:tcPr>
          <w:p w:rsidR="00E563FB" w:rsidRPr="00CA2006" w:rsidRDefault="00BC7B4F" w:rsidP="00D166BD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BC7B4F">
              <w:rPr>
                <w:sz w:val="20"/>
              </w:rPr>
              <w:t xml:space="preserve">JavaScript, </w:t>
            </w:r>
            <w:r w:rsidR="00BD498D">
              <w:rPr>
                <w:sz w:val="20"/>
              </w:rPr>
              <w:t xml:space="preserve">ANGULAR, html, css, </w:t>
            </w:r>
            <w:r w:rsidRPr="00BC7B4F">
              <w:rPr>
                <w:sz w:val="20"/>
              </w:rPr>
              <w:t>ServiceNow, CALM, Rest APIs</w:t>
            </w:r>
          </w:p>
          <w:p w:rsidR="00106A70" w:rsidRPr="00106A70" w:rsidRDefault="0089745C" w:rsidP="00D166BD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4"/>
              </w:rPr>
            </w:pPr>
            <w:r>
              <w:rPr>
                <w:sz w:val="24"/>
              </w:rPr>
              <w:t xml:space="preserve">Nutanix </w:t>
            </w:r>
            <w:r w:rsidR="00BC7B4F">
              <w:rPr>
                <w:sz w:val="24"/>
              </w:rPr>
              <w:t>CALM Integration with SNOW</w:t>
            </w:r>
          </w:p>
          <w:p w:rsidR="0089745C" w:rsidRPr="0089745C" w:rsidRDefault="00E563FB" w:rsidP="0089745C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087EF1">
              <w:rPr>
                <w:rFonts w:cs="Arial"/>
                <w:sz w:val="20"/>
                <w:szCs w:val="20"/>
              </w:rPr>
              <w:t>Service-now is the ITSM (IT Service Management) platform</w:t>
            </w:r>
            <w:r w:rsidR="001A19A9">
              <w:rPr>
                <w:rFonts w:cs="Arial"/>
                <w:sz w:val="20"/>
                <w:szCs w:val="20"/>
              </w:rPr>
              <w:t xml:space="preserve"> which</w:t>
            </w:r>
            <w:r w:rsidRPr="00087EF1">
              <w:rPr>
                <w:rFonts w:cs="Arial"/>
                <w:sz w:val="20"/>
                <w:szCs w:val="20"/>
              </w:rPr>
              <w:t xml:space="preserve"> allow automating</w:t>
            </w:r>
            <w:r w:rsidR="000678E8" w:rsidRPr="00087EF1">
              <w:rPr>
                <w:rFonts w:cs="Arial"/>
                <w:sz w:val="20"/>
                <w:szCs w:val="20"/>
              </w:rPr>
              <w:t xml:space="preserve"> the</w:t>
            </w:r>
            <w:r w:rsidRPr="00087EF1">
              <w:rPr>
                <w:rFonts w:cs="Arial"/>
                <w:sz w:val="20"/>
                <w:szCs w:val="20"/>
              </w:rPr>
              <w:t xml:space="preserve"> service management process. 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 xml:space="preserve">Develop a SNOW plugin </w:t>
            </w:r>
            <w:r w:rsidR="0089745C">
              <w:rPr>
                <w:rFonts w:cs="Arial"/>
                <w:sz w:val="20"/>
                <w:szCs w:val="20"/>
              </w:rPr>
              <w:t xml:space="preserve">with </w:t>
            </w:r>
            <w:proofErr w:type="spellStart"/>
            <w:r w:rsidR="0089745C">
              <w:rPr>
                <w:rFonts w:cs="Arial"/>
                <w:sz w:val="20"/>
                <w:szCs w:val="20"/>
              </w:rPr>
              <w:t>JavasScript</w:t>
            </w:r>
            <w:proofErr w:type="spellEnd"/>
            <w:r w:rsidR="0089745C">
              <w:rPr>
                <w:rFonts w:cs="Arial"/>
                <w:sz w:val="20"/>
                <w:szCs w:val="20"/>
              </w:rPr>
              <w:t xml:space="preserve"> and SNOW APIs to integrate </w:t>
            </w:r>
            <w:r w:rsidRPr="00BC7B4F">
              <w:rPr>
                <w:rFonts w:cs="Arial"/>
                <w:sz w:val="20"/>
                <w:szCs w:val="20"/>
              </w:rPr>
              <w:t>CALM with the ability to access the Projects, Blueprints, Apps, etc</w:t>
            </w:r>
            <w:r>
              <w:rPr>
                <w:rFonts w:cs="Arial"/>
                <w:sz w:val="20"/>
                <w:szCs w:val="20"/>
              </w:rPr>
              <w:t>.</w:t>
            </w:r>
            <w:r w:rsidRPr="00BC7B4F">
              <w:rPr>
                <w:rFonts w:cs="Arial"/>
                <w:sz w:val="20"/>
                <w:szCs w:val="20"/>
              </w:rPr>
              <w:t xml:space="preserve"> and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7B4F">
              <w:rPr>
                <w:rFonts w:cs="Arial"/>
                <w:sz w:val="20"/>
                <w:szCs w:val="20"/>
              </w:rPr>
              <w:t xml:space="preserve">create catalogs in </w:t>
            </w:r>
            <w:proofErr w:type="spellStart"/>
            <w:r w:rsidRPr="00BC7B4F">
              <w:rPr>
                <w:rFonts w:cs="Arial"/>
                <w:sz w:val="20"/>
                <w:szCs w:val="20"/>
              </w:rPr>
              <w:t>ServiceNow</w:t>
            </w:r>
            <w:proofErr w:type="spellEnd"/>
            <w:r w:rsidRPr="00BC7B4F">
              <w:rPr>
                <w:rFonts w:cs="Arial"/>
                <w:sz w:val="20"/>
                <w:szCs w:val="20"/>
              </w:rPr>
              <w:t>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Getting the API response and making use of it to populate respective Tables and CMDB.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Writing server and client scripts, Business Rules, UI policies, UI actions and Data policies.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Usage of different modules of SNOW such as Service Catalog, Order Guide, Workflows, Reporting, Incident</w:t>
            </w:r>
            <w:r w:rsidR="0089745C">
              <w:rPr>
                <w:rFonts w:cs="Arial"/>
                <w:sz w:val="20"/>
                <w:szCs w:val="20"/>
              </w:rPr>
              <w:t>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Management, Request management, Logger, LDAP etc.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Involved in architectural and design layout of the plugin and implementing the same.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Took ownership of tasks and provided integrated and implemented solutions within deadlines.</w:t>
            </w:r>
          </w:p>
          <w:p w:rsidR="006D38FE" w:rsidRPr="002F59DC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Followed best practices during development.</w:t>
            </w:r>
            <w:r w:rsidR="00E563FB" w:rsidRPr="00BC7B4F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89745C" w:rsidRPr="00CA2006" w:rsidRDefault="00E66166" w:rsidP="0089745C">
      <w:pPr>
        <w:pStyle w:val="Heading1"/>
        <w:rPr>
          <w:sz w:val="26"/>
        </w:rPr>
      </w:pPr>
      <w:r>
        <w:rPr>
          <w:sz w:val="26"/>
        </w:rPr>
        <w:t>Other</w:t>
      </w:r>
      <w:r w:rsidR="0089745C">
        <w:rPr>
          <w:sz w:val="26"/>
        </w:rPr>
        <w:t xml:space="preserve">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87"/>
      </w:tblGrid>
      <w:tr w:rsidR="0089745C" w:rsidRPr="00CA2006" w:rsidTr="004A4090">
        <w:tc>
          <w:tcPr>
            <w:tcW w:w="9290" w:type="dxa"/>
          </w:tcPr>
          <w:p w:rsidR="0089745C" w:rsidRPr="00CA2006" w:rsidRDefault="0089745C" w:rsidP="004A4090">
            <w:pPr>
              <w:pStyle w:val="Heading3"/>
              <w:contextualSpacing w:val="0"/>
              <w:outlineLvl w:val="2"/>
              <w:rPr>
                <w:sz w:val="20"/>
              </w:rPr>
            </w:pPr>
            <w:r>
              <w:rPr>
                <w:sz w:val="20"/>
              </w:rPr>
              <w:t>HTML, CSS</w:t>
            </w:r>
            <w:r w:rsidRPr="00BC7B4F">
              <w:rPr>
                <w:sz w:val="20"/>
              </w:rPr>
              <w:t xml:space="preserve">, JavaScript, </w:t>
            </w:r>
            <w:r>
              <w:rPr>
                <w:sz w:val="20"/>
              </w:rPr>
              <w:t>AJAX, rest APIS</w:t>
            </w:r>
          </w:p>
          <w:p w:rsidR="0089745C" w:rsidRPr="00CA2006" w:rsidRDefault="00E66166" w:rsidP="004A4090">
            <w:pPr>
              <w:pStyle w:val="Heading2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Github user portal</w:t>
            </w:r>
          </w:p>
          <w:p w:rsidR="0089745C" w:rsidRPr="00BC7B4F" w:rsidRDefault="00E66166" w:rsidP="004A4090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 provides an interface to search for users on Github and get their details using Github Rest APIs.</w:t>
            </w:r>
          </w:p>
          <w:p w:rsidR="0089745C" w:rsidRPr="00BC7B4F" w:rsidRDefault="0089745C" w:rsidP="004A4090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Self-developed and designed.</w:t>
            </w:r>
          </w:p>
        </w:tc>
      </w:tr>
    </w:tbl>
    <w:p w:rsidR="0089745C" w:rsidRDefault="0089745C" w:rsidP="006D38FE">
      <w:pPr>
        <w:pStyle w:val="Heading1"/>
        <w:rPr>
          <w:sz w:val="26"/>
        </w:rPr>
      </w:pPr>
    </w:p>
    <w:p w:rsidR="009E4BDB" w:rsidRDefault="009E4BDB" w:rsidP="006D38FE">
      <w:pPr>
        <w:pStyle w:val="Heading1"/>
        <w:rPr>
          <w:sz w:val="26"/>
        </w:rPr>
      </w:pPr>
    </w:p>
    <w:p w:rsidR="009E4BDB" w:rsidRDefault="009E4BDB" w:rsidP="006D38FE">
      <w:pPr>
        <w:pStyle w:val="Heading1"/>
        <w:rPr>
          <w:sz w:val="26"/>
        </w:rPr>
      </w:pPr>
    </w:p>
    <w:p w:rsidR="006D38FE" w:rsidRPr="00CA2006" w:rsidRDefault="00BC7B4F" w:rsidP="006D38FE">
      <w:pPr>
        <w:pStyle w:val="Heading1"/>
        <w:rPr>
          <w:sz w:val="26"/>
        </w:rPr>
      </w:pPr>
      <w:r>
        <w:rPr>
          <w:sz w:val="26"/>
        </w:rPr>
        <w:t>academic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87"/>
      </w:tblGrid>
      <w:tr w:rsidR="006D38FE" w:rsidRPr="00CA2006" w:rsidTr="00E5375B">
        <w:tc>
          <w:tcPr>
            <w:tcW w:w="9290" w:type="dxa"/>
          </w:tcPr>
          <w:p w:rsidR="006D38FE" w:rsidRPr="00CA2006" w:rsidRDefault="00BC7B4F" w:rsidP="00E5375B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BC7B4F">
              <w:rPr>
                <w:sz w:val="20"/>
              </w:rPr>
              <w:t>HTML, CSS, Bootstrap, JavaScript, PHP</w:t>
            </w:r>
          </w:p>
          <w:p w:rsidR="006D38FE" w:rsidRPr="00CA2006" w:rsidRDefault="00BC7B4F" w:rsidP="00E5375B">
            <w:pPr>
              <w:pStyle w:val="Heading2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Website for Blogging</w:t>
            </w:r>
          </w:p>
          <w:p w:rsidR="00BC7B4F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Website for reading and writing blogs on anything by contacting the admin through mail server provided in the site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7B4F">
              <w:rPr>
                <w:rFonts w:cs="Arial"/>
                <w:sz w:val="20"/>
                <w:szCs w:val="20"/>
              </w:rPr>
              <w:t>which will be reviewed by the admin and thereafter published to site.</w:t>
            </w:r>
          </w:p>
          <w:p w:rsidR="006D38FE" w:rsidRPr="00BC7B4F" w:rsidRDefault="00BC7B4F" w:rsidP="00BC7B4F">
            <w:pPr>
              <w:pStyle w:val="ListParagraph"/>
              <w:numPr>
                <w:ilvl w:val="0"/>
                <w:numId w:val="23"/>
              </w:numPr>
              <w:rPr>
                <w:color w:val="1D824C" w:themeColor="accent1"/>
                <w:sz w:val="20"/>
                <w:szCs w:val="20"/>
              </w:rPr>
            </w:pPr>
            <w:r w:rsidRPr="00BC7B4F">
              <w:rPr>
                <w:rFonts w:cs="Arial"/>
                <w:sz w:val="20"/>
                <w:szCs w:val="20"/>
              </w:rPr>
              <w:t>Self-developed and designed.</w:t>
            </w:r>
          </w:p>
        </w:tc>
      </w:tr>
    </w:tbl>
    <w:p w:rsidR="006D38FE" w:rsidRPr="00CA2006" w:rsidRDefault="006D38FE" w:rsidP="00D91DDA">
      <w:pPr>
        <w:pStyle w:val="Heading1"/>
        <w:rPr>
          <w:sz w:val="26"/>
        </w:rPr>
      </w:pPr>
    </w:p>
    <w:p w:rsidR="00D91DDA" w:rsidRPr="00CA2006" w:rsidRDefault="00BC7B4F" w:rsidP="00D91DDA">
      <w:pPr>
        <w:pStyle w:val="Heading1"/>
        <w:rPr>
          <w:sz w:val="26"/>
        </w:rPr>
      </w:pPr>
      <w:r>
        <w:rPr>
          <w:sz w:val="26"/>
        </w:rPr>
        <w:t>software competence</w:t>
      </w:r>
    </w:p>
    <w:tbl>
      <w:tblPr>
        <w:tblStyle w:val="TableGrid"/>
        <w:tblW w:w="71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164"/>
        <w:gridCol w:w="4879"/>
      </w:tblGrid>
      <w:tr w:rsidR="00D91DDA" w:rsidRPr="00CA2006" w:rsidTr="00D91DDA">
        <w:tc>
          <w:tcPr>
            <w:tcW w:w="8789" w:type="dxa"/>
          </w:tcPr>
          <w:p w:rsidR="00BC7B4F" w:rsidRDefault="00E66166" w:rsidP="00BC7B4F">
            <w:pPr>
              <w:pStyle w:val="ListBulle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Back-End</w:t>
            </w:r>
            <w:r w:rsidR="00BC7B4F" w:rsidRPr="00BC7B4F">
              <w:rPr>
                <w:b/>
                <w:sz w:val="20"/>
                <w:szCs w:val="20"/>
              </w:rPr>
              <w:t xml:space="preserve"> Languages</w:t>
            </w:r>
            <w:r w:rsidR="00BC7B4F" w:rsidRPr="00BC7B4F">
              <w:rPr>
                <w:sz w:val="20"/>
                <w:szCs w:val="20"/>
              </w:rPr>
              <w:t xml:space="preserve"> </w:t>
            </w:r>
            <w:r w:rsidR="00BC7B4F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     Java</w:t>
            </w:r>
          </w:p>
          <w:p w:rsidR="00E66166" w:rsidRPr="00E66166" w:rsidRDefault="00E66166" w:rsidP="00E66166">
            <w:pPr>
              <w:pStyle w:val="ListBullet"/>
              <w:rPr>
                <w:sz w:val="20"/>
                <w:szCs w:val="20"/>
              </w:rPr>
            </w:pPr>
            <w:r w:rsidRPr="00BC7B4F">
              <w:rPr>
                <w:b/>
                <w:sz w:val="20"/>
                <w:szCs w:val="20"/>
              </w:rPr>
              <w:t>Scripting Languages</w:t>
            </w:r>
            <w:r w:rsidRPr="00BC7B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</w:t>
            </w:r>
            <w:r w:rsidRPr="00BC7B4F">
              <w:rPr>
                <w:sz w:val="20"/>
                <w:szCs w:val="20"/>
              </w:rPr>
              <w:t>JavaScript</w:t>
            </w:r>
            <w:r w:rsidR="00A3647D">
              <w:rPr>
                <w:sz w:val="20"/>
                <w:szCs w:val="20"/>
              </w:rPr>
              <w:t>, Angular 8</w:t>
            </w:r>
          </w:p>
          <w:p w:rsidR="00E66166" w:rsidRPr="00E66166" w:rsidRDefault="00E66166" w:rsidP="00BC7B4F">
            <w:pPr>
              <w:pStyle w:val="ListBulle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Front-End technologies        </w:t>
            </w:r>
            <w:r w:rsidRPr="00E66166">
              <w:rPr>
                <w:sz w:val="20"/>
                <w:szCs w:val="20"/>
              </w:rPr>
              <w:t>Html5, CSS3, Bootstrap</w:t>
            </w:r>
          </w:p>
          <w:p w:rsidR="00BC7B4F" w:rsidRPr="00BC7B4F" w:rsidRDefault="00BC7B4F" w:rsidP="00BC7B4F">
            <w:pPr>
              <w:pStyle w:val="ListBullet"/>
              <w:rPr>
                <w:sz w:val="20"/>
                <w:szCs w:val="20"/>
              </w:rPr>
            </w:pPr>
            <w:r w:rsidRPr="00BC7B4F">
              <w:rPr>
                <w:b/>
                <w:sz w:val="20"/>
                <w:szCs w:val="20"/>
              </w:rPr>
              <w:t>Database</w:t>
            </w:r>
            <w:r w:rsidRPr="00BC7B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</w:t>
            </w:r>
            <w:r w:rsidRPr="00BC7B4F">
              <w:rPr>
                <w:sz w:val="20"/>
                <w:szCs w:val="20"/>
              </w:rPr>
              <w:t>MySQL</w:t>
            </w:r>
          </w:p>
          <w:p w:rsidR="00BC7B4F" w:rsidRDefault="00BC7B4F" w:rsidP="00BC7B4F">
            <w:pPr>
              <w:pStyle w:val="ListBullet"/>
              <w:rPr>
                <w:sz w:val="20"/>
                <w:szCs w:val="20"/>
              </w:rPr>
            </w:pPr>
            <w:r w:rsidRPr="00BC7B4F">
              <w:rPr>
                <w:b/>
                <w:sz w:val="20"/>
                <w:szCs w:val="20"/>
              </w:rPr>
              <w:t>Applications &amp; Tools</w:t>
            </w:r>
            <w:r>
              <w:rPr>
                <w:sz w:val="20"/>
                <w:szCs w:val="20"/>
              </w:rPr>
              <w:t xml:space="preserve">            </w:t>
            </w:r>
            <w:r w:rsidRPr="00BC7B4F">
              <w:rPr>
                <w:sz w:val="20"/>
                <w:szCs w:val="20"/>
              </w:rPr>
              <w:t xml:space="preserve">Postman, </w:t>
            </w:r>
            <w:proofErr w:type="spellStart"/>
            <w:r w:rsidR="00E66166">
              <w:rPr>
                <w:sz w:val="20"/>
                <w:szCs w:val="20"/>
              </w:rPr>
              <w:t>Github</w:t>
            </w:r>
            <w:proofErr w:type="spellEnd"/>
            <w:r w:rsidRPr="00BC7B4F">
              <w:rPr>
                <w:sz w:val="20"/>
                <w:szCs w:val="20"/>
              </w:rPr>
              <w:t>,</w:t>
            </w:r>
            <w:r w:rsidR="00E66166">
              <w:rPr>
                <w:sz w:val="20"/>
                <w:szCs w:val="20"/>
              </w:rPr>
              <w:t xml:space="preserve"> </w:t>
            </w:r>
            <w:proofErr w:type="spellStart"/>
            <w:r w:rsidR="00E66166">
              <w:rPr>
                <w:sz w:val="20"/>
                <w:szCs w:val="20"/>
              </w:rPr>
              <w:t>Nutanix</w:t>
            </w:r>
            <w:proofErr w:type="spellEnd"/>
            <w:r w:rsidR="00E66166">
              <w:rPr>
                <w:sz w:val="20"/>
                <w:szCs w:val="20"/>
              </w:rPr>
              <w:t xml:space="preserve"> CALM, Bugzilla, Atom, </w:t>
            </w:r>
            <w:proofErr w:type="spellStart"/>
            <w:r w:rsidR="00E66166">
              <w:rPr>
                <w:sz w:val="20"/>
                <w:szCs w:val="20"/>
              </w:rPr>
              <w:t>Rester</w:t>
            </w:r>
            <w:proofErr w:type="spellEnd"/>
            <w:r w:rsidR="00E66166">
              <w:rPr>
                <w:sz w:val="20"/>
                <w:szCs w:val="20"/>
              </w:rPr>
              <w:t>, LINUX Shell</w:t>
            </w:r>
          </w:p>
          <w:p w:rsidR="00A01CC1" w:rsidRPr="00BC7B4F" w:rsidRDefault="00A01CC1" w:rsidP="00A01CC1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  <w:p w:rsidR="00D91DDA" w:rsidRPr="00CA2006" w:rsidRDefault="00BC7B4F" w:rsidP="00BC7B4F">
            <w:pPr>
              <w:pStyle w:val="ListBullet"/>
              <w:rPr>
                <w:sz w:val="20"/>
              </w:rPr>
            </w:pPr>
            <w:r w:rsidRPr="00BC7B4F">
              <w:rPr>
                <w:sz w:val="20"/>
                <w:szCs w:val="20"/>
              </w:rPr>
              <w:t>Certified for Core Java from Shine Institute, Jamshedpur.</w:t>
            </w:r>
          </w:p>
        </w:tc>
        <w:tc>
          <w:tcPr>
            <w:tcW w:w="4680" w:type="dxa"/>
            <w:tcMar>
              <w:left w:w="360" w:type="dxa"/>
            </w:tcMar>
          </w:tcPr>
          <w:p w:rsidR="00D91DDA" w:rsidRPr="00CA2006" w:rsidRDefault="00D91DDA" w:rsidP="00D91DDA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</w:rPr>
            </w:pPr>
          </w:p>
        </w:tc>
      </w:tr>
    </w:tbl>
    <w:p w:rsidR="00A01CC1" w:rsidRPr="00CA2006" w:rsidRDefault="00A01CC1" w:rsidP="00A01CC1">
      <w:pPr>
        <w:pStyle w:val="Heading1"/>
        <w:rPr>
          <w:sz w:val="26"/>
        </w:rPr>
      </w:pPr>
      <w:r>
        <w:rPr>
          <w:sz w:val="26"/>
        </w:rPr>
        <w:t>achievements</w:t>
      </w:r>
    </w:p>
    <w:tbl>
      <w:tblPr>
        <w:tblStyle w:val="TableGrid"/>
        <w:tblW w:w="71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162"/>
        <w:gridCol w:w="3881"/>
      </w:tblGrid>
      <w:tr w:rsidR="00A01CC1" w:rsidRPr="00CA2006" w:rsidTr="006225B1">
        <w:tc>
          <w:tcPr>
            <w:tcW w:w="8789" w:type="dxa"/>
          </w:tcPr>
          <w:p w:rsidR="00A01CC1" w:rsidRPr="00A01CC1" w:rsidRDefault="00E66166" w:rsidP="00A01CC1">
            <w:pPr>
              <w:pStyle w:val="ListBullet"/>
              <w:rPr>
                <w:sz w:val="20"/>
              </w:rPr>
            </w:pPr>
            <w:r>
              <w:rPr>
                <w:sz w:val="20"/>
              </w:rPr>
              <w:t xml:space="preserve">Received </w:t>
            </w:r>
            <w:r>
              <w:rPr>
                <w:b/>
                <w:sz w:val="20"/>
              </w:rPr>
              <w:t xml:space="preserve">Appreciation certificate </w:t>
            </w:r>
            <w:r>
              <w:rPr>
                <w:sz w:val="20"/>
              </w:rPr>
              <w:t xml:space="preserve">for the Excellency and dedication in </w:t>
            </w:r>
            <w:r w:rsidR="002F2863">
              <w:rPr>
                <w:sz w:val="20"/>
              </w:rPr>
              <w:t>Company.</w:t>
            </w:r>
          </w:p>
          <w:p w:rsidR="00E66166" w:rsidRPr="00E66166" w:rsidRDefault="00E66166" w:rsidP="00E66166">
            <w:pPr>
              <w:pStyle w:val="ListBullet"/>
              <w:rPr>
                <w:sz w:val="20"/>
              </w:rPr>
            </w:pPr>
            <w:r w:rsidRPr="00A01CC1">
              <w:rPr>
                <w:sz w:val="20"/>
              </w:rPr>
              <w:t xml:space="preserve">Awarded for being </w:t>
            </w:r>
            <w:r w:rsidRPr="00A01CC1">
              <w:rPr>
                <w:b/>
                <w:sz w:val="20"/>
              </w:rPr>
              <w:t>Topper in First Year of B.Tech programme (2015)</w:t>
            </w:r>
            <w:r w:rsidRPr="00A01CC1">
              <w:rPr>
                <w:sz w:val="20"/>
              </w:rPr>
              <w:t xml:space="preserve"> with 9.96 CGPA.</w:t>
            </w:r>
          </w:p>
          <w:p w:rsidR="00A01CC1" w:rsidRPr="00A01CC1" w:rsidRDefault="00A01CC1" w:rsidP="00A01CC1">
            <w:pPr>
              <w:pStyle w:val="ListBullet"/>
              <w:rPr>
                <w:b/>
                <w:sz w:val="20"/>
              </w:rPr>
            </w:pPr>
            <w:r w:rsidRPr="00A01CC1">
              <w:rPr>
                <w:sz w:val="20"/>
              </w:rPr>
              <w:t xml:space="preserve">Honored with gold medal </w:t>
            </w:r>
            <w:r>
              <w:rPr>
                <w:sz w:val="20"/>
              </w:rPr>
              <w:t xml:space="preserve">for holding </w:t>
            </w:r>
            <w:r w:rsidRPr="00A01CC1">
              <w:rPr>
                <w:b/>
                <w:sz w:val="20"/>
              </w:rPr>
              <w:t>1st position in 12th academics.</w:t>
            </w:r>
          </w:p>
          <w:p w:rsidR="00A01CC1" w:rsidRPr="00A01CC1" w:rsidRDefault="00A01CC1" w:rsidP="00A01CC1">
            <w:pPr>
              <w:pStyle w:val="ListBullet"/>
              <w:rPr>
                <w:sz w:val="20"/>
              </w:rPr>
            </w:pPr>
            <w:r w:rsidRPr="00A01CC1">
              <w:rPr>
                <w:sz w:val="20"/>
              </w:rPr>
              <w:t xml:space="preserve">Participated </w:t>
            </w:r>
            <w:r w:rsidRPr="00A01CC1">
              <w:rPr>
                <w:b/>
                <w:sz w:val="20"/>
              </w:rPr>
              <w:t>in Deloitte Engineering School Maverick</w:t>
            </w:r>
            <w:r w:rsidRPr="00A01CC1">
              <w:rPr>
                <w:sz w:val="20"/>
              </w:rPr>
              <w:t xml:space="preserve"> competition.</w:t>
            </w:r>
          </w:p>
          <w:p w:rsidR="00A01CC1" w:rsidRPr="00A01CC1" w:rsidRDefault="00A01CC1" w:rsidP="00A01CC1">
            <w:pPr>
              <w:pStyle w:val="ListBullet"/>
              <w:rPr>
                <w:sz w:val="20"/>
              </w:rPr>
            </w:pPr>
            <w:r w:rsidRPr="00A01CC1">
              <w:rPr>
                <w:sz w:val="20"/>
              </w:rPr>
              <w:t xml:space="preserve">Attended the </w:t>
            </w:r>
            <w:r w:rsidRPr="00A01CC1">
              <w:rPr>
                <w:b/>
                <w:sz w:val="20"/>
              </w:rPr>
              <w:t>Web Development Bootcamp</w:t>
            </w:r>
            <w:r w:rsidRPr="00A01CC1">
              <w:rPr>
                <w:sz w:val="20"/>
              </w:rPr>
              <w:t xml:space="preserve"> of </w:t>
            </w:r>
            <w:r w:rsidRPr="00A01CC1">
              <w:rPr>
                <w:b/>
                <w:sz w:val="20"/>
              </w:rPr>
              <w:t>Microsoft Developer Community</w:t>
            </w:r>
            <w:r w:rsidRPr="00A01CC1">
              <w:rPr>
                <w:sz w:val="20"/>
              </w:rPr>
              <w:t>.</w:t>
            </w:r>
          </w:p>
          <w:p w:rsidR="00A01CC1" w:rsidRPr="002F59DC" w:rsidRDefault="00A01CC1" w:rsidP="002F59DC">
            <w:pPr>
              <w:pStyle w:val="ListBullet"/>
              <w:rPr>
                <w:sz w:val="20"/>
              </w:rPr>
            </w:pPr>
            <w:r w:rsidRPr="00A01CC1">
              <w:rPr>
                <w:sz w:val="20"/>
              </w:rPr>
              <w:t xml:space="preserve">Member of </w:t>
            </w:r>
            <w:r w:rsidRPr="00A01CC1">
              <w:rPr>
                <w:b/>
                <w:sz w:val="20"/>
              </w:rPr>
              <w:t>Women Techmakers</w:t>
            </w:r>
            <w:r w:rsidRPr="00A01CC1">
              <w:rPr>
                <w:sz w:val="20"/>
              </w:rPr>
              <w:t xml:space="preserve"> and </w:t>
            </w:r>
            <w:r w:rsidRPr="00A01CC1">
              <w:rPr>
                <w:b/>
                <w:sz w:val="20"/>
              </w:rPr>
              <w:t>Google Developer Group</w:t>
            </w:r>
            <w:r w:rsidRPr="00A01CC1">
              <w:rPr>
                <w:sz w:val="20"/>
              </w:rPr>
              <w:t xml:space="preserve"> Bhubaneswar.</w:t>
            </w:r>
          </w:p>
          <w:p w:rsidR="00A01CC1" w:rsidRPr="00CA2006" w:rsidRDefault="00A01CC1" w:rsidP="00A01CC1">
            <w:pPr>
              <w:pStyle w:val="Heading1"/>
              <w:outlineLvl w:val="0"/>
              <w:rPr>
                <w:sz w:val="26"/>
              </w:rPr>
            </w:pPr>
            <w:r>
              <w:rPr>
                <w:sz w:val="26"/>
              </w:rPr>
              <w:t>academic details</w:t>
            </w:r>
          </w:p>
          <w:tbl>
            <w:tblPr>
              <w:tblStyle w:val="TableGrid"/>
              <w:tblW w:w="10067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0067"/>
            </w:tblGrid>
            <w:tr w:rsidR="00A01CC1" w:rsidRPr="00CA2006" w:rsidTr="009E4BDB">
              <w:trPr>
                <w:trHeight w:val="2173"/>
              </w:trPr>
              <w:tc>
                <w:tcPr>
                  <w:tcW w:w="10067" w:type="dxa"/>
                </w:tcPr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smallCaps/>
                      <w:color w:val="595959" w:themeColor="text1" w:themeTint="A6"/>
                      <w:sz w:val="24"/>
                    </w:rPr>
                    <w:t>ITER (SOA University), Bhubaneswar</w:t>
                  </w: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B.Te</w:t>
                  </w:r>
                  <w:r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ch. (Computer Sc. Of Eng.)        9.88                                                 </w:t>
                  </w: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2014-2018</w:t>
                  </w: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</w:pP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smallCaps/>
                      <w:color w:val="595959" w:themeColor="text1" w:themeTint="A6"/>
                      <w:sz w:val="24"/>
                    </w:rPr>
                    <w:t>Kasidih High School, Jamshedpur</w:t>
                  </w: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Class XII (CBSE)</w:t>
                  </w:r>
                  <w:r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                                        </w:t>
                  </w: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8</w:t>
                  </w:r>
                  <w:r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7.4%                                              </w:t>
                  </w: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2013-2014</w:t>
                  </w: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</w:pPr>
                </w:p>
                <w:p w:rsidR="00A01CC1" w:rsidRPr="00A01CC1" w:rsidRDefault="00A01CC1" w:rsidP="00A01CC1">
                  <w:pPr>
                    <w:pStyle w:val="Heading2"/>
                    <w:outlineLvl w:val="1"/>
                    <w:rPr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smallCaps/>
                      <w:color w:val="595959" w:themeColor="text1" w:themeTint="A6"/>
                      <w:sz w:val="24"/>
                    </w:rPr>
                    <w:t>Xavier’s Eng. High School, Jamshedpur</w:t>
                  </w:r>
                </w:p>
                <w:p w:rsidR="00A01CC1" w:rsidRPr="00BC7B4F" w:rsidRDefault="00A01CC1" w:rsidP="00A01CC1">
                  <w:pPr>
                    <w:pStyle w:val="Heading2"/>
                    <w:outlineLvl w:val="1"/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</w:pP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Class X (CBSE) </w:t>
                  </w:r>
                  <w:r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                                        CGPA 8.8(on scale of 10)    </w:t>
                  </w:r>
                  <w:r w:rsidR="002F2863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 </w:t>
                  </w:r>
                  <w:r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 xml:space="preserve">     </w:t>
                  </w:r>
                  <w:r w:rsidRPr="00A01CC1">
                    <w:rPr>
                      <w:b w:val="0"/>
                      <w:smallCaps/>
                      <w:color w:val="595959" w:themeColor="text1" w:themeTint="A6"/>
                      <w:sz w:val="24"/>
                    </w:rPr>
                    <w:t>2011-2012</w:t>
                  </w:r>
                </w:p>
              </w:tc>
            </w:tr>
          </w:tbl>
          <w:p w:rsidR="00A01CC1" w:rsidRPr="00CA2006" w:rsidRDefault="00A01CC1" w:rsidP="00A01CC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0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A01CC1" w:rsidRPr="00CA2006" w:rsidRDefault="00A01CC1" w:rsidP="006225B1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20"/>
              </w:rPr>
            </w:pPr>
          </w:p>
        </w:tc>
      </w:tr>
    </w:tbl>
    <w:p w:rsidR="004C6854" w:rsidRPr="00A01CC1" w:rsidRDefault="004C6854" w:rsidP="00DD2819">
      <w:pPr>
        <w:pStyle w:val="Heading1"/>
        <w:tabs>
          <w:tab w:val="left" w:pos="2338"/>
        </w:tabs>
        <w:rPr>
          <w:b w:val="0"/>
          <w:sz w:val="26"/>
        </w:rPr>
      </w:pPr>
    </w:p>
    <w:sectPr w:rsidR="004C6854" w:rsidRPr="00A01CC1" w:rsidSect="002F59DC">
      <w:footerReference w:type="default" r:id="rId7"/>
      <w:headerReference w:type="first" r:id="rId8"/>
      <w:pgSz w:w="12240" w:h="15840" w:code="1"/>
      <w:pgMar w:top="1" w:right="1041" w:bottom="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DA" w:rsidRDefault="00B322DA" w:rsidP="0068194B">
      <w:r>
        <w:separator/>
      </w:r>
    </w:p>
    <w:p w:rsidR="00B322DA" w:rsidRDefault="00B322DA"/>
    <w:p w:rsidR="00B322DA" w:rsidRDefault="00B322DA"/>
  </w:endnote>
  <w:endnote w:type="continuationSeparator" w:id="0">
    <w:p w:rsidR="00B322DA" w:rsidRDefault="00B322DA" w:rsidP="0068194B">
      <w:r>
        <w:continuationSeparator/>
      </w:r>
    </w:p>
    <w:p w:rsidR="00B322DA" w:rsidRDefault="00B322DA"/>
    <w:p w:rsidR="00B322DA" w:rsidRDefault="00B32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142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4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DA" w:rsidRDefault="00B322DA" w:rsidP="0068194B">
      <w:r>
        <w:separator/>
      </w:r>
    </w:p>
    <w:p w:rsidR="00B322DA" w:rsidRDefault="00B322DA"/>
    <w:p w:rsidR="00B322DA" w:rsidRDefault="00B322DA"/>
  </w:footnote>
  <w:footnote w:type="continuationSeparator" w:id="0">
    <w:p w:rsidR="00B322DA" w:rsidRDefault="00B322DA" w:rsidP="0068194B">
      <w:r>
        <w:continuationSeparator/>
      </w:r>
    </w:p>
    <w:p w:rsidR="00B322DA" w:rsidRDefault="00B322DA"/>
    <w:p w:rsidR="00B322DA" w:rsidRDefault="00B322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D354D7" wp14:editId="606AB9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2187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3F032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C2325F"/>
    <w:multiLevelType w:val="hybridMultilevel"/>
    <w:tmpl w:val="528E7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F1429"/>
    <w:multiLevelType w:val="hybridMultilevel"/>
    <w:tmpl w:val="32F080B6"/>
    <w:lvl w:ilvl="0" w:tplc="31AC1AC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en-US"/>
      </w:rPr>
    </w:lvl>
    <w:lvl w:ilvl="1" w:tplc="2FB6B674">
      <w:numFmt w:val="bullet"/>
      <w:lvlText w:val=""/>
      <w:lvlJc w:val="left"/>
      <w:pPr>
        <w:ind w:left="1491" w:hanging="360"/>
      </w:pPr>
      <w:rPr>
        <w:rFonts w:ascii="Symbol" w:eastAsia="Symbol" w:hAnsi="Symbol" w:cs="Symbol" w:hint="default"/>
        <w:color w:val="1D824B"/>
        <w:w w:val="100"/>
        <w:sz w:val="20"/>
        <w:szCs w:val="20"/>
        <w:lang w:val="en-US" w:eastAsia="en-US" w:bidi="en-US"/>
      </w:rPr>
    </w:lvl>
    <w:lvl w:ilvl="2" w:tplc="337A167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192102A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4" w:tplc="81F65C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D5E2C0C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en-US"/>
      </w:rPr>
    </w:lvl>
    <w:lvl w:ilvl="6" w:tplc="1AC43E7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7" w:tplc="1E84F13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46883D5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11115D51"/>
    <w:multiLevelType w:val="hybridMultilevel"/>
    <w:tmpl w:val="8AA8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20E380D"/>
    <w:multiLevelType w:val="hybridMultilevel"/>
    <w:tmpl w:val="1F4E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34D0F"/>
    <w:multiLevelType w:val="hybridMultilevel"/>
    <w:tmpl w:val="DF38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2E241A4"/>
    <w:multiLevelType w:val="hybridMultilevel"/>
    <w:tmpl w:val="C31A7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E2FCB"/>
    <w:multiLevelType w:val="hybridMultilevel"/>
    <w:tmpl w:val="5C00E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30329"/>
    <w:multiLevelType w:val="hybridMultilevel"/>
    <w:tmpl w:val="F7181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22AD"/>
    <w:multiLevelType w:val="hybridMultilevel"/>
    <w:tmpl w:val="1EE474E2"/>
    <w:lvl w:ilvl="0" w:tplc="7630A5A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D60C9"/>
    <w:multiLevelType w:val="hybridMultilevel"/>
    <w:tmpl w:val="ACDA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1BF524C"/>
    <w:multiLevelType w:val="hybridMultilevel"/>
    <w:tmpl w:val="43824FDE"/>
    <w:lvl w:ilvl="0" w:tplc="7630A5A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9A6"/>
    <w:multiLevelType w:val="hybridMultilevel"/>
    <w:tmpl w:val="A9722E92"/>
    <w:lvl w:ilvl="0" w:tplc="7630A5AC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5E6ECF"/>
    <w:multiLevelType w:val="hybridMultilevel"/>
    <w:tmpl w:val="73284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17D6B"/>
    <w:multiLevelType w:val="hybridMultilevel"/>
    <w:tmpl w:val="9AD2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23"/>
  </w:num>
  <w:num w:numId="16">
    <w:abstractNumId w:val="24"/>
  </w:num>
  <w:num w:numId="17">
    <w:abstractNumId w:val="20"/>
  </w:num>
  <w:num w:numId="18">
    <w:abstractNumId w:val="26"/>
  </w:num>
  <w:num w:numId="19">
    <w:abstractNumId w:val="15"/>
  </w:num>
  <w:num w:numId="20">
    <w:abstractNumId w:val="25"/>
  </w:num>
  <w:num w:numId="21">
    <w:abstractNumId w:val="19"/>
  </w:num>
  <w:num w:numId="22">
    <w:abstractNumId w:val="21"/>
  </w:num>
  <w:num w:numId="23">
    <w:abstractNumId w:val="17"/>
  </w:num>
  <w:num w:numId="24">
    <w:abstractNumId w:val="12"/>
  </w:num>
  <w:num w:numId="25">
    <w:abstractNumId w:val="10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02"/>
    <w:rsid w:val="000001EF"/>
    <w:rsid w:val="00007322"/>
    <w:rsid w:val="00007728"/>
    <w:rsid w:val="00024584"/>
    <w:rsid w:val="00024730"/>
    <w:rsid w:val="00055E95"/>
    <w:rsid w:val="000678E8"/>
    <w:rsid w:val="0007021F"/>
    <w:rsid w:val="00087EF1"/>
    <w:rsid w:val="000B2BA5"/>
    <w:rsid w:val="000E7176"/>
    <w:rsid w:val="000F2F8C"/>
    <w:rsid w:val="000F7B5C"/>
    <w:rsid w:val="0010006E"/>
    <w:rsid w:val="001045A8"/>
    <w:rsid w:val="00106A70"/>
    <w:rsid w:val="00114A91"/>
    <w:rsid w:val="001427E1"/>
    <w:rsid w:val="00145002"/>
    <w:rsid w:val="00163668"/>
    <w:rsid w:val="00171566"/>
    <w:rsid w:val="00174676"/>
    <w:rsid w:val="001755A8"/>
    <w:rsid w:val="00184014"/>
    <w:rsid w:val="00192008"/>
    <w:rsid w:val="001A19A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37DC1"/>
    <w:rsid w:val="00241D8C"/>
    <w:rsid w:val="00241FDB"/>
    <w:rsid w:val="00241FEE"/>
    <w:rsid w:val="0024720C"/>
    <w:rsid w:val="002523C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615"/>
    <w:rsid w:val="002D23C5"/>
    <w:rsid w:val="002D6137"/>
    <w:rsid w:val="002E7E61"/>
    <w:rsid w:val="002F05E5"/>
    <w:rsid w:val="002F254D"/>
    <w:rsid w:val="002F2863"/>
    <w:rsid w:val="002F30E4"/>
    <w:rsid w:val="002F59DC"/>
    <w:rsid w:val="00307140"/>
    <w:rsid w:val="00316DFF"/>
    <w:rsid w:val="00325B57"/>
    <w:rsid w:val="00330B1B"/>
    <w:rsid w:val="00336056"/>
    <w:rsid w:val="00350F73"/>
    <w:rsid w:val="003544E1"/>
    <w:rsid w:val="00366398"/>
    <w:rsid w:val="003A0632"/>
    <w:rsid w:val="003A30E5"/>
    <w:rsid w:val="003A3492"/>
    <w:rsid w:val="003A54FE"/>
    <w:rsid w:val="003A6ADF"/>
    <w:rsid w:val="003B5928"/>
    <w:rsid w:val="003D380F"/>
    <w:rsid w:val="003E01C8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474A"/>
    <w:rsid w:val="004574CA"/>
    <w:rsid w:val="004726BC"/>
    <w:rsid w:val="00474105"/>
    <w:rsid w:val="00480E6E"/>
    <w:rsid w:val="00486277"/>
    <w:rsid w:val="00494CF6"/>
    <w:rsid w:val="00495C82"/>
    <w:rsid w:val="00495F8D"/>
    <w:rsid w:val="004A155D"/>
    <w:rsid w:val="004A1FAE"/>
    <w:rsid w:val="004A32FF"/>
    <w:rsid w:val="004B06EB"/>
    <w:rsid w:val="004B6AD0"/>
    <w:rsid w:val="004C10A3"/>
    <w:rsid w:val="004C2D5D"/>
    <w:rsid w:val="004C33E1"/>
    <w:rsid w:val="004C6854"/>
    <w:rsid w:val="004E01EB"/>
    <w:rsid w:val="004E2794"/>
    <w:rsid w:val="00510392"/>
    <w:rsid w:val="00513E2A"/>
    <w:rsid w:val="0054172A"/>
    <w:rsid w:val="00566A35"/>
    <w:rsid w:val="0056701E"/>
    <w:rsid w:val="005740D7"/>
    <w:rsid w:val="005940C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2A43"/>
    <w:rsid w:val="00615377"/>
    <w:rsid w:val="0061596C"/>
    <w:rsid w:val="0062312F"/>
    <w:rsid w:val="00625F2C"/>
    <w:rsid w:val="006618E9"/>
    <w:rsid w:val="0068194B"/>
    <w:rsid w:val="00692703"/>
    <w:rsid w:val="006A1962"/>
    <w:rsid w:val="006A48A0"/>
    <w:rsid w:val="006B5D48"/>
    <w:rsid w:val="006B7D7B"/>
    <w:rsid w:val="006C1A5E"/>
    <w:rsid w:val="006D38FE"/>
    <w:rsid w:val="006D7C41"/>
    <w:rsid w:val="006E1507"/>
    <w:rsid w:val="006F2B3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208B"/>
    <w:rsid w:val="00834955"/>
    <w:rsid w:val="00855B59"/>
    <w:rsid w:val="00860461"/>
    <w:rsid w:val="0086487C"/>
    <w:rsid w:val="00870B20"/>
    <w:rsid w:val="00882691"/>
    <w:rsid w:val="008829F8"/>
    <w:rsid w:val="00885897"/>
    <w:rsid w:val="0089745C"/>
    <w:rsid w:val="008A1323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9B8"/>
    <w:rsid w:val="009361BA"/>
    <w:rsid w:val="00944F78"/>
    <w:rsid w:val="009510E7"/>
    <w:rsid w:val="00952C89"/>
    <w:rsid w:val="009571D8"/>
    <w:rsid w:val="009646B7"/>
    <w:rsid w:val="009650EA"/>
    <w:rsid w:val="0097790C"/>
    <w:rsid w:val="0098506E"/>
    <w:rsid w:val="009A44CE"/>
    <w:rsid w:val="009B1962"/>
    <w:rsid w:val="009C4DFC"/>
    <w:rsid w:val="009D44F8"/>
    <w:rsid w:val="009E3160"/>
    <w:rsid w:val="009E4BDB"/>
    <w:rsid w:val="009F220C"/>
    <w:rsid w:val="009F3B05"/>
    <w:rsid w:val="009F4931"/>
    <w:rsid w:val="00A01CC1"/>
    <w:rsid w:val="00A14534"/>
    <w:rsid w:val="00A16DAA"/>
    <w:rsid w:val="00A24162"/>
    <w:rsid w:val="00A25023"/>
    <w:rsid w:val="00A270EA"/>
    <w:rsid w:val="00A34BA2"/>
    <w:rsid w:val="00A3647D"/>
    <w:rsid w:val="00A36F27"/>
    <w:rsid w:val="00A42E32"/>
    <w:rsid w:val="00A46E63"/>
    <w:rsid w:val="00A51DC5"/>
    <w:rsid w:val="00A53DE1"/>
    <w:rsid w:val="00A615E1"/>
    <w:rsid w:val="00A6622C"/>
    <w:rsid w:val="00A755E8"/>
    <w:rsid w:val="00A93A5D"/>
    <w:rsid w:val="00A96EDC"/>
    <w:rsid w:val="00AA36E7"/>
    <w:rsid w:val="00AB32F8"/>
    <w:rsid w:val="00AB610B"/>
    <w:rsid w:val="00AD360E"/>
    <w:rsid w:val="00AD40FB"/>
    <w:rsid w:val="00AD782D"/>
    <w:rsid w:val="00AE7650"/>
    <w:rsid w:val="00B05B1F"/>
    <w:rsid w:val="00B10EBE"/>
    <w:rsid w:val="00B236F1"/>
    <w:rsid w:val="00B322DA"/>
    <w:rsid w:val="00B326F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7B4F"/>
    <w:rsid w:val="00BD431F"/>
    <w:rsid w:val="00BD498D"/>
    <w:rsid w:val="00BE423E"/>
    <w:rsid w:val="00BF61AC"/>
    <w:rsid w:val="00C47FA6"/>
    <w:rsid w:val="00C57FC6"/>
    <w:rsid w:val="00C66A7D"/>
    <w:rsid w:val="00C779DA"/>
    <w:rsid w:val="00C814F7"/>
    <w:rsid w:val="00CA2006"/>
    <w:rsid w:val="00CA4B4D"/>
    <w:rsid w:val="00CB35C3"/>
    <w:rsid w:val="00CD323D"/>
    <w:rsid w:val="00CE4030"/>
    <w:rsid w:val="00CE64B3"/>
    <w:rsid w:val="00CF10F1"/>
    <w:rsid w:val="00CF1A49"/>
    <w:rsid w:val="00D0630C"/>
    <w:rsid w:val="00D243A9"/>
    <w:rsid w:val="00D305E5"/>
    <w:rsid w:val="00D375A6"/>
    <w:rsid w:val="00D37CD3"/>
    <w:rsid w:val="00D66A52"/>
    <w:rsid w:val="00D66EFA"/>
    <w:rsid w:val="00D72A2D"/>
    <w:rsid w:val="00D91DDA"/>
    <w:rsid w:val="00D9521A"/>
    <w:rsid w:val="00DA3914"/>
    <w:rsid w:val="00DA59AA"/>
    <w:rsid w:val="00DB6915"/>
    <w:rsid w:val="00DB77CB"/>
    <w:rsid w:val="00DB7E1E"/>
    <w:rsid w:val="00DC1B78"/>
    <w:rsid w:val="00DC2A2F"/>
    <w:rsid w:val="00DC600B"/>
    <w:rsid w:val="00DD2819"/>
    <w:rsid w:val="00DE0FAA"/>
    <w:rsid w:val="00DE136D"/>
    <w:rsid w:val="00DE6534"/>
    <w:rsid w:val="00DF4D6C"/>
    <w:rsid w:val="00E01923"/>
    <w:rsid w:val="00E14498"/>
    <w:rsid w:val="00E2397A"/>
    <w:rsid w:val="00E24D16"/>
    <w:rsid w:val="00E254DB"/>
    <w:rsid w:val="00E300FC"/>
    <w:rsid w:val="00E362DB"/>
    <w:rsid w:val="00E5632B"/>
    <w:rsid w:val="00E563FB"/>
    <w:rsid w:val="00E66166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502"/>
    <w:rsid w:val="00EF51D9"/>
    <w:rsid w:val="00F130DD"/>
    <w:rsid w:val="00F23530"/>
    <w:rsid w:val="00F24884"/>
    <w:rsid w:val="00F476C4"/>
    <w:rsid w:val="00F61DF9"/>
    <w:rsid w:val="00F81960"/>
    <w:rsid w:val="00F8769D"/>
    <w:rsid w:val="00F9350C"/>
    <w:rsid w:val="00F94EB5"/>
    <w:rsid w:val="00F9624D"/>
    <w:rsid w:val="00FA5E35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0F4D5"/>
  <w15:chartTrackingRefBased/>
  <w15:docId w15:val="{33433BE7-71FA-4838-A9FE-69A5FC4D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251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42348659C64ACC90FE6B127B55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94083-5A74-4D27-9D3C-A54209E49050}"/>
      </w:docPartPr>
      <w:docPartBody>
        <w:p w:rsidR="00C1424E" w:rsidRDefault="00A5411D">
          <w:pPr>
            <w:pStyle w:val="9A42348659C64ACC90FE6B127B55085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C1"/>
    <w:rsid w:val="00012A2F"/>
    <w:rsid w:val="0008238D"/>
    <w:rsid w:val="0017280B"/>
    <w:rsid w:val="002276C5"/>
    <w:rsid w:val="00577653"/>
    <w:rsid w:val="005B3026"/>
    <w:rsid w:val="009272C7"/>
    <w:rsid w:val="00A5411D"/>
    <w:rsid w:val="00C07616"/>
    <w:rsid w:val="00C1424E"/>
    <w:rsid w:val="00DD0CB5"/>
    <w:rsid w:val="00E04E32"/>
    <w:rsid w:val="00E712B7"/>
    <w:rsid w:val="00E920C1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D77830E424A3EB4E2C888E4132E68">
    <w:name w:val="C3ED77830E424A3EB4E2C888E4132E6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053000998434DE89EC16C0847B8AFC1">
    <w:name w:val="6053000998434DE89EC16C0847B8AFC1"/>
  </w:style>
  <w:style w:type="paragraph" w:customStyle="1" w:styleId="5F823B229F244F3180BA40EF8D599763">
    <w:name w:val="5F823B229F244F3180BA40EF8D599763"/>
  </w:style>
  <w:style w:type="paragraph" w:customStyle="1" w:styleId="89B80C04ACAE45C498914997109D9782">
    <w:name w:val="89B80C04ACAE45C498914997109D9782"/>
  </w:style>
  <w:style w:type="paragraph" w:customStyle="1" w:styleId="03DA98A5F4734129927E2AACF4A8E29B">
    <w:name w:val="03DA98A5F4734129927E2AACF4A8E29B"/>
  </w:style>
  <w:style w:type="paragraph" w:customStyle="1" w:styleId="D62DB72816AA4B7194515A61B04197B1">
    <w:name w:val="D62DB72816AA4B7194515A61B04197B1"/>
  </w:style>
  <w:style w:type="paragraph" w:customStyle="1" w:styleId="9A42348659C64ACC90FE6B127B550853">
    <w:name w:val="9A42348659C64ACC90FE6B127B550853"/>
  </w:style>
  <w:style w:type="paragraph" w:customStyle="1" w:styleId="77EC02B71D544BFFA3D503198F8C4225">
    <w:name w:val="77EC02B71D544BFFA3D503198F8C4225"/>
  </w:style>
  <w:style w:type="paragraph" w:customStyle="1" w:styleId="777FB211A2B840399324BACD56CFE696">
    <w:name w:val="777FB211A2B840399324BACD56CFE696"/>
  </w:style>
  <w:style w:type="paragraph" w:customStyle="1" w:styleId="F597E723FC5948FF8DB3C4DF48AF4773">
    <w:name w:val="F597E723FC5948FF8DB3C4DF48AF4773"/>
  </w:style>
  <w:style w:type="paragraph" w:customStyle="1" w:styleId="9E594D40067B416284E73636FB758267">
    <w:name w:val="9E594D40067B416284E73636FB758267"/>
  </w:style>
  <w:style w:type="paragraph" w:customStyle="1" w:styleId="418E9B45F68C4C44B5851182E6907D8B">
    <w:name w:val="418E9B45F68C4C44B5851182E6907D8B"/>
  </w:style>
  <w:style w:type="paragraph" w:customStyle="1" w:styleId="19A29E25F3B14F32A675943BE0D64D4F">
    <w:name w:val="19A29E25F3B14F32A675943BE0D64D4F"/>
  </w:style>
  <w:style w:type="paragraph" w:customStyle="1" w:styleId="3CCB489B849249B485F39A5907B547DD">
    <w:name w:val="3CCB489B849249B485F39A5907B547DD"/>
  </w:style>
  <w:style w:type="paragraph" w:customStyle="1" w:styleId="3072D66874ED4967B4D1311AEF1BC3C7">
    <w:name w:val="3072D66874ED4967B4D1311AEF1BC3C7"/>
  </w:style>
  <w:style w:type="character" w:styleId="SubtleReference">
    <w:name w:val="Subtle Reference"/>
    <w:basedOn w:val="DefaultParagraphFont"/>
    <w:uiPriority w:val="10"/>
    <w:qFormat/>
    <w:rsid w:val="00E920C1"/>
    <w:rPr>
      <w:b/>
      <w:caps w:val="0"/>
      <w:smallCaps/>
      <w:color w:val="595959" w:themeColor="text1" w:themeTint="A6"/>
    </w:rPr>
  </w:style>
  <w:style w:type="paragraph" w:customStyle="1" w:styleId="36EDCB99A44841CA8D97DEC75327895D">
    <w:name w:val="36EDCB99A44841CA8D97DEC75327895D"/>
  </w:style>
  <w:style w:type="paragraph" w:customStyle="1" w:styleId="C519658E338D4E8D9493326EA155D0BD">
    <w:name w:val="C519658E338D4E8D9493326EA155D0BD"/>
  </w:style>
  <w:style w:type="paragraph" w:customStyle="1" w:styleId="A9516A7923B7493E9598B435E565ED05">
    <w:name w:val="A9516A7923B7493E9598B435E565ED05"/>
  </w:style>
  <w:style w:type="paragraph" w:customStyle="1" w:styleId="34E26DA31B61487D9AD50163F63ACB11">
    <w:name w:val="34E26DA31B61487D9AD50163F63ACB11"/>
  </w:style>
  <w:style w:type="paragraph" w:customStyle="1" w:styleId="BEF3615A819D4F399EE2C388242B1451">
    <w:name w:val="BEF3615A819D4F399EE2C388242B1451"/>
  </w:style>
  <w:style w:type="paragraph" w:customStyle="1" w:styleId="20F8ADBF8D53401CABDC723E3C773A22">
    <w:name w:val="20F8ADBF8D53401CABDC723E3C773A22"/>
  </w:style>
  <w:style w:type="paragraph" w:customStyle="1" w:styleId="BA8FECE0D8414A64A705D41435A9DD97">
    <w:name w:val="BA8FECE0D8414A64A705D41435A9DD97"/>
  </w:style>
  <w:style w:type="paragraph" w:customStyle="1" w:styleId="DFB3F928F64942028166C51A2EDE30A8">
    <w:name w:val="DFB3F928F64942028166C51A2EDE30A8"/>
  </w:style>
  <w:style w:type="paragraph" w:customStyle="1" w:styleId="01F61232FE86426398A8B86E33FC05F5">
    <w:name w:val="01F61232FE86426398A8B86E33FC05F5"/>
  </w:style>
  <w:style w:type="paragraph" w:customStyle="1" w:styleId="C57C13E53882419BA8CFFFEEEAD30017">
    <w:name w:val="C57C13E53882419BA8CFFFEEEAD30017"/>
  </w:style>
  <w:style w:type="paragraph" w:customStyle="1" w:styleId="104F885146D7476AB7760956A6B1463F">
    <w:name w:val="104F885146D7476AB7760956A6B1463F"/>
  </w:style>
  <w:style w:type="paragraph" w:customStyle="1" w:styleId="DDCC22FEE7644925B0BD4214B8815AFF">
    <w:name w:val="DDCC22FEE7644925B0BD4214B8815AFF"/>
  </w:style>
  <w:style w:type="paragraph" w:customStyle="1" w:styleId="4816FD088DB1484A9E0F3675333FC19E">
    <w:name w:val="4816FD088DB1484A9E0F3675333FC19E"/>
  </w:style>
  <w:style w:type="paragraph" w:customStyle="1" w:styleId="91F91B8928384B27B5D79740F5509D40">
    <w:name w:val="91F91B8928384B27B5D79740F5509D40"/>
  </w:style>
  <w:style w:type="paragraph" w:customStyle="1" w:styleId="01BCBDBEC02546BA812F3F2CA0C9A5F9">
    <w:name w:val="01BCBDBEC02546BA812F3F2CA0C9A5F9"/>
  </w:style>
  <w:style w:type="paragraph" w:customStyle="1" w:styleId="D2E8D4DE9F6947EB8CBA0272E60F026E">
    <w:name w:val="D2E8D4DE9F6947EB8CBA0272E60F026E"/>
  </w:style>
  <w:style w:type="paragraph" w:customStyle="1" w:styleId="DDA3155661314CEDBA4587A3D932B152">
    <w:name w:val="DDA3155661314CEDBA4587A3D932B152"/>
  </w:style>
  <w:style w:type="paragraph" w:customStyle="1" w:styleId="3BC2AA8B65E44156AB549F64F65C94D9">
    <w:name w:val="3BC2AA8B65E44156AB549F64F65C94D9"/>
  </w:style>
  <w:style w:type="paragraph" w:customStyle="1" w:styleId="B0431070BDC64A159F5BC5588DDF833E">
    <w:name w:val="B0431070BDC64A159F5BC5588DDF833E"/>
  </w:style>
  <w:style w:type="paragraph" w:customStyle="1" w:styleId="5027A1A3DF084E7D96694778561694E8">
    <w:name w:val="5027A1A3DF084E7D96694778561694E8"/>
  </w:style>
  <w:style w:type="paragraph" w:customStyle="1" w:styleId="F207D9B01199452096C06A2DB6A5DB9C">
    <w:name w:val="F207D9B01199452096C06A2DB6A5DB9C"/>
  </w:style>
  <w:style w:type="paragraph" w:customStyle="1" w:styleId="9166CE43807646AEB497BDD30953CFAE">
    <w:name w:val="9166CE43807646AEB497BDD30953CFAE"/>
  </w:style>
  <w:style w:type="paragraph" w:customStyle="1" w:styleId="BB1B619FBAD544FC84B65E7609DDB535">
    <w:name w:val="BB1B619FBAD544FC84B65E7609DDB535"/>
  </w:style>
  <w:style w:type="paragraph" w:customStyle="1" w:styleId="22515453536D4E948A2BF9165D2E5AB7">
    <w:name w:val="22515453536D4E948A2BF9165D2E5AB7"/>
  </w:style>
  <w:style w:type="paragraph" w:customStyle="1" w:styleId="E09E20F060F64FC882D82836E6FA8F4E">
    <w:name w:val="E09E20F060F64FC882D82836E6FA8F4E"/>
  </w:style>
  <w:style w:type="paragraph" w:customStyle="1" w:styleId="4BB12170B1A14BDC8EBB936C6E25C079">
    <w:name w:val="4BB12170B1A14BDC8EBB936C6E25C079"/>
  </w:style>
  <w:style w:type="paragraph" w:customStyle="1" w:styleId="351A3EDB770E400C9EBAB4F8E4BE6E65">
    <w:name w:val="351A3EDB770E400C9EBAB4F8E4BE6E65"/>
    <w:rsid w:val="00E920C1"/>
  </w:style>
  <w:style w:type="paragraph" w:customStyle="1" w:styleId="C1BF43BC6EBE414FA5DB60895F6868BF">
    <w:name w:val="C1BF43BC6EBE414FA5DB60895F6868BF"/>
    <w:rsid w:val="00E920C1"/>
  </w:style>
  <w:style w:type="paragraph" w:customStyle="1" w:styleId="35F5970A3471428DBE36A81BBF9B2BCB">
    <w:name w:val="35F5970A3471428DBE36A81BBF9B2BCB"/>
    <w:rsid w:val="00E920C1"/>
  </w:style>
  <w:style w:type="paragraph" w:customStyle="1" w:styleId="E058746D68DC452C8C90D9DB83047C92">
    <w:name w:val="E058746D68DC452C8C90D9DB83047C92"/>
    <w:rsid w:val="00E920C1"/>
  </w:style>
  <w:style w:type="paragraph" w:customStyle="1" w:styleId="EF29ACAC65C242568EC122EF901EB192">
    <w:name w:val="EF29ACAC65C242568EC122EF901EB192"/>
    <w:rsid w:val="00E920C1"/>
  </w:style>
  <w:style w:type="paragraph" w:customStyle="1" w:styleId="B639B9D195A64FCC8089F065894F3135">
    <w:name w:val="B639B9D195A64FCC8089F065894F3135"/>
    <w:rsid w:val="00E920C1"/>
  </w:style>
  <w:style w:type="paragraph" w:customStyle="1" w:styleId="213305C6E5D047C6A6183C5F817180FD">
    <w:name w:val="213305C6E5D047C6A6183C5F817180FD"/>
    <w:rsid w:val="00E920C1"/>
  </w:style>
  <w:style w:type="paragraph" w:customStyle="1" w:styleId="2BDF082749D54ED09AF9086EF468D164">
    <w:name w:val="2BDF082749D54ED09AF9086EF468D164"/>
    <w:rsid w:val="00E920C1"/>
  </w:style>
  <w:style w:type="paragraph" w:customStyle="1" w:styleId="51D02462548542319972FB305F5C4536">
    <w:name w:val="51D02462548542319972FB305F5C4536"/>
    <w:rsid w:val="00E92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542</Words>
  <Characters>3415</Characters>
  <Application>Microsoft Office Word</Application>
  <DocSecurity>0</DocSecurity>
  <Lines>89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Nikita  Kumari</cp:lastModifiedBy>
  <cp:revision>2</cp:revision>
  <cp:lastPrinted>2019-08-17T10:35:00Z</cp:lastPrinted>
  <dcterms:created xsi:type="dcterms:W3CDTF">2019-10-12T04:05:00Z</dcterms:created>
  <dcterms:modified xsi:type="dcterms:W3CDTF">2019-10-12T04:05:00Z</dcterms:modified>
  <cp:category/>
</cp:coreProperties>
</file>