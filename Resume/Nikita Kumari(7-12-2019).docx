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796"/>
        <w:tblW w:w="5119" w:type="pct"/>
        <w:tblCellMar>
          <w:left w:w="0" w:type="dxa"/>
          <w:bottom w:w="115" w:type="dxa"/>
          <w:right w:w="0" w:type="dxa"/>
        </w:tblCellMar>
        <w:tblLook w:val="04A0" w:firstRow="1" w:lastRow="0" w:firstColumn="1" w:lastColumn="0" w:noHBand="0" w:noVBand="1"/>
        <w:tblDescription w:val="Layout table for name, contact info, and objective"/>
      </w:tblPr>
      <w:tblGrid>
        <w:gridCol w:w="9991"/>
      </w:tblGrid>
      <w:tr w:rsidR="00692703" w:rsidRPr="00CA2006" w:rsidTr="00EF2502">
        <w:trPr>
          <w:trHeight w:hRule="exact" w:val="1094"/>
        </w:trPr>
        <w:tc>
          <w:tcPr>
            <w:tcW w:w="9991" w:type="dxa"/>
            <w:tcMar>
              <w:top w:w="0" w:type="dxa"/>
              <w:bottom w:w="0" w:type="dxa"/>
            </w:tcMar>
          </w:tcPr>
          <w:p w:rsidR="00692703" w:rsidRPr="00CA2006" w:rsidRDefault="009E4BDB" w:rsidP="00EF2502">
            <w:pPr>
              <w:pStyle w:val="Title"/>
              <w:jc w:val="left"/>
              <w:rPr>
                <w:sz w:val="46"/>
                <w:szCs w:val="48"/>
              </w:rPr>
            </w:pPr>
            <w:r>
              <w:rPr>
                <w:sz w:val="46"/>
                <w:szCs w:val="48"/>
              </w:rPr>
              <w:t xml:space="preserve">                          </w:t>
            </w:r>
            <w:r w:rsidR="002D1615">
              <w:rPr>
                <w:sz w:val="46"/>
                <w:szCs w:val="48"/>
              </w:rPr>
              <w:t>nikita KUMARI</w:t>
            </w:r>
          </w:p>
          <w:p w:rsidR="00692703" w:rsidRPr="00CA2006" w:rsidRDefault="009E4BDB" w:rsidP="00EF2502">
            <w:pPr>
              <w:pStyle w:val="ContactInfo"/>
              <w:contextualSpacing w:val="0"/>
              <w:jc w:val="left"/>
              <w:rPr>
                <w:sz w:val="20"/>
              </w:rPr>
            </w:pPr>
            <w:r>
              <w:rPr>
                <w:sz w:val="20"/>
              </w:rPr>
              <w:t xml:space="preserve">                                                                           </w:t>
            </w:r>
            <w:r w:rsidR="004A155D" w:rsidRPr="00CA2006">
              <w:rPr>
                <w:sz w:val="20"/>
              </w:rPr>
              <w:t xml:space="preserve">Mobile No. : </w:t>
            </w:r>
            <w:r w:rsidR="00A01CC1" w:rsidRPr="00A01CC1">
              <w:rPr>
                <w:sz w:val="20"/>
              </w:rPr>
              <w:t>+91-7205384900</w:t>
            </w:r>
          </w:p>
          <w:p w:rsidR="00692703" w:rsidRPr="00CA2006" w:rsidRDefault="009E4BDB" w:rsidP="00EF2502">
            <w:pPr>
              <w:pStyle w:val="ContactInfoEmphasis"/>
              <w:contextualSpacing w:val="0"/>
              <w:jc w:val="left"/>
              <w:rPr>
                <w:sz w:val="20"/>
              </w:rPr>
            </w:pPr>
            <w:r>
              <w:rPr>
                <w:sz w:val="20"/>
              </w:rPr>
              <w:t xml:space="preserve">                             </w:t>
            </w:r>
            <w:r w:rsidR="00A01CC1" w:rsidRPr="00A01CC1">
              <w:rPr>
                <w:sz w:val="20"/>
              </w:rPr>
              <w:t>neketa.kumare123@gmail.com</w:t>
            </w:r>
            <w:r w:rsidR="00692703" w:rsidRPr="00CA2006">
              <w:rPr>
                <w:sz w:val="20"/>
              </w:rPr>
              <w:t xml:space="preserve"> </w:t>
            </w:r>
            <w:sdt>
              <w:sdtPr>
                <w:rPr>
                  <w:sz w:val="20"/>
                </w:rPr>
                <w:alias w:val="Divider dot:"/>
                <w:tag w:val="Divider dot:"/>
                <w:id w:val="2000459528"/>
                <w:placeholder>
                  <w:docPart w:val="9A42348659C64ACC90FE6B127B550853"/>
                </w:placeholder>
                <w:temporary/>
                <w:showingPlcHdr/>
                <w15:appearance w15:val="hidden"/>
              </w:sdtPr>
              <w:sdtEndPr/>
              <w:sdtContent>
                <w:r w:rsidR="00692703" w:rsidRPr="00CA2006">
                  <w:rPr>
                    <w:sz w:val="20"/>
                  </w:rPr>
                  <w:t>·</w:t>
                </w:r>
              </w:sdtContent>
            </w:sdt>
            <w:r w:rsidR="00692703" w:rsidRPr="00CA2006">
              <w:rPr>
                <w:sz w:val="20"/>
              </w:rPr>
              <w:t xml:space="preserve"> </w:t>
            </w:r>
            <w:r w:rsidR="001A19A9" w:rsidRPr="001A19A9">
              <w:rPr>
                <w:sz w:val="20"/>
              </w:rPr>
              <w:t>https://www.linkedin.com/in/nikitakumari95/</w:t>
            </w:r>
          </w:p>
        </w:tc>
      </w:tr>
    </w:tbl>
    <w:p w:rsidR="00EF2502" w:rsidRDefault="00EF2502" w:rsidP="004E01EB">
      <w:pPr>
        <w:pStyle w:val="Heading1"/>
        <w:rPr>
          <w:sz w:val="26"/>
        </w:rPr>
      </w:pPr>
    </w:p>
    <w:p w:rsidR="00EF2502" w:rsidRPr="00CA2006" w:rsidRDefault="00EF2502" w:rsidP="004E01EB">
      <w:pPr>
        <w:pStyle w:val="Heading1"/>
        <w:rPr>
          <w:sz w:val="26"/>
        </w:rPr>
      </w:pPr>
    </w:p>
    <w:p w:rsidR="0045474A" w:rsidRPr="00CA2006" w:rsidRDefault="009A2811" w:rsidP="0045474A">
      <w:pPr>
        <w:pStyle w:val="Heading1"/>
        <w:rPr>
          <w:sz w:val="26"/>
        </w:rPr>
      </w:pPr>
      <w:r>
        <w:rPr>
          <w:sz w:val="26"/>
        </w:rPr>
        <w:t>Expertise</w:t>
      </w:r>
    </w:p>
    <w:tbl>
      <w:tblPr>
        <w:tblStyle w:val="TableGrid"/>
        <w:tblW w:w="7080" w:type="pct"/>
        <w:tblCellMar>
          <w:left w:w="0" w:type="dxa"/>
          <w:right w:w="0" w:type="dxa"/>
        </w:tblCellMar>
        <w:tblLook w:val="04A0" w:firstRow="1" w:lastRow="0" w:firstColumn="1" w:lastColumn="0" w:noHBand="0" w:noVBand="1"/>
        <w:tblDescription w:val="Skills layout table"/>
      </w:tblPr>
      <w:tblGrid>
        <w:gridCol w:w="9903"/>
        <w:gridCol w:w="3916"/>
      </w:tblGrid>
      <w:tr w:rsidR="0045474A" w:rsidRPr="00CA2006" w:rsidTr="00533ECA">
        <w:trPr>
          <w:trHeight w:val="1538"/>
        </w:trPr>
        <w:tc>
          <w:tcPr>
            <w:tcW w:w="9903" w:type="dxa"/>
          </w:tcPr>
          <w:p w:rsidR="003462CD" w:rsidRDefault="009A2811" w:rsidP="003A54FE">
            <w:pPr>
              <w:pStyle w:val="ListBullet"/>
            </w:pPr>
            <w:r>
              <w:t>Proficient</w:t>
            </w:r>
            <w:r w:rsidR="003462CD">
              <w:t xml:space="preserve"> in JavaScript, Angular, HTML, CSS, AJAX, Web Services and Service-Now.</w:t>
            </w:r>
          </w:p>
          <w:p w:rsidR="003462CD" w:rsidRDefault="009A2811" w:rsidP="003A54FE">
            <w:pPr>
              <w:pStyle w:val="ListBullet"/>
            </w:pPr>
            <w:r>
              <w:t>Develop</w:t>
            </w:r>
            <w:r w:rsidR="003462CD">
              <w:t xml:space="preserve">ed dynamic and interactive (Single Page </w:t>
            </w:r>
            <w:r w:rsidR="002B3FEE">
              <w:t>Application) web application using Angular, HTML, AJAX,</w:t>
            </w:r>
            <w:r>
              <w:t xml:space="preserve"> JavaScript and F</w:t>
            </w:r>
            <w:r w:rsidR="002B3FEE">
              <w:t>irebase database.</w:t>
            </w:r>
          </w:p>
          <w:p w:rsidR="003462CD" w:rsidRDefault="002B3FEE" w:rsidP="002B3FEE">
            <w:pPr>
              <w:pStyle w:val="ListBullet"/>
            </w:pPr>
            <w:r>
              <w:t>Proficient in Algorithms.</w:t>
            </w:r>
          </w:p>
          <w:p w:rsidR="003A54FE" w:rsidRDefault="003A54FE" w:rsidP="003A54FE">
            <w:pPr>
              <w:pStyle w:val="ListBullet"/>
            </w:pPr>
            <w:r>
              <w:t>Exposure</w:t>
            </w:r>
            <w:r>
              <w:rPr>
                <w:spacing w:val="-22"/>
              </w:rPr>
              <w:t xml:space="preserve"> </w:t>
            </w:r>
            <w:r>
              <w:t>in</w:t>
            </w:r>
            <w:r>
              <w:rPr>
                <w:spacing w:val="-23"/>
              </w:rPr>
              <w:t xml:space="preserve"> </w:t>
            </w:r>
            <w:r>
              <w:t>versioning</w:t>
            </w:r>
            <w:r>
              <w:rPr>
                <w:spacing w:val="-22"/>
              </w:rPr>
              <w:t xml:space="preserve"> </w:t>
            </w:r>
            <w:r>
              <w:t>tools</w:t>
            </w:r>
            <w:r w:rsidR="002F2863">
              <w:t xml:space="preserve"> </w:t>
            </w:r>
            <w:r>
              <w:t>(</w:t>
            </w:r>
            <w:proofErr w:type="spellStart"/>
            <w:r>
              <w:t>Git</w:t>
            </w:r>
            <w:proofErr w:type="spellEnd"/>
            <w:r>
              <w:t>,</w:t>
            </w:r>
            <w:r w:rsidR="009A2811">
              <w:rPr>
                <w:spacing w:val="-22"/>
              </w:rPr>
              <w:t xml:space="preserve"> </w:t>
            </w:r>
            <w:r>
              <w:t>Service</w:t>
            </w:r>
            <w:r w:rsidR="009A2811">
              <w:t>-</w:t>
            </w:r>
            <w:r>
              <w:t>Now</w:t>
            </w:r>
            <w:r>
              <w:rPr>
                <w:spacing w:val="-25"/>
              </w:rPr>
              <w:t xml:space="preserve"> </w:t>
            </w:r>
            <w:r>
              <w:t>update</w:t>
            </w:r>
            <w:r>
              <w:rPr>
                <w:spacing w:val="-21"/>
              </w:rPr>
              <w:t xml:space="preserve"> </w:t>
            </w:r>
            <w:r>
              <w:t>sets).</w:t>
            </w:r>
          </w:p>
          <w:p w:rsidR="003A54FE" w:rsidRDefault="003A54FE" w:rsidP="003A54FE">
            <w:pPr>
              <w:pStyle w:val="ListBullet"/>
            </w:pPr>
            <w:r>
              <w:t>Experience</w:t>
            </w:r>
            <w:r>
              <w:rPr>
                <w:spacing w:val="-21"/>
              </w:rPr>
              <w:t xml:space="preserve"> </w:t>
            </w:r>
            <w:r>
              <w:t>in</w:t>
            </w:r>
            <w:r>
              <w:rPr>
                <w:spacing w:val="-21"/>
              </w:rPr>
              <w:t xml:space="preserve"> </w:t>
            </w:r>
            <w:r>
              <w:t>cloud</w:t>
            </w:r>
            <w:r>
              <w:rPr>
                <w:spacing w:val="-22"/>
              </w:rPr>
              <w:t xml:space="preserve"> </w:t>
            </w:r>
            <w:r>
              <w:t>automation</w:t>
            </w:r>
            <w:r>
              <w:rPr>
                <w:spacing w:val="-22"/>
              </w:rPr>
              <w:t xml:space="preserve"> </w:t>
            </w:r>
            <w:r>
              <w:t>tool</w:t>
            </w:r>
            <w:r w:rsidR="002F2863">
              <w:t xml:space="preserve"> </w:t>
            </w:r>
            <w:r>
              <w:t>(</w:t>
            </w:r>
            <w:proofErr w:type="spellStart"/>
            <w:r>
              <w:t>Nutanix</w:t>
            </w:r>
            <w:proofErr w:type="spellEnd"/>
            <w:r>
              <w:rPr>
                <w:spacing w:val="-17"/>
              </w:rPr>
              <w:t xml:space="preserve"> </w:t>
            </w:r>
            <w:r>
              <w:t>CALM).</w:t>
            </w:r>
          </w:p>
          <w:p w:rsidR="003462CD" w:rsidRDefault="002B3FEE" w:rsidP="003462CD">
            <w:pPr>
              <w:pStyle w:val="ListBullet"/>
            </w:pPr>
            <w:r>
              <w:t>Basic knowledge of Java programm</w:t>
            </w:r>
            <w:r w:rsidR="003462CD">
              <w:t>ing</w:t>
            </w:r>
            <w:r w:rsidR="003462CD">
              <w:rPr>
                <w:spacing w:val="-21"/>
              </w:rPr>
              <w:t xml:space="preserve"> </w:t>
            </w:r>
            <w:r w:rsidR="003462CD">
              <w:t>language</w:t>
            </w:r>
            <w:r>
              <w:rPr>
                <w:spacing w:val="-21"/>
              </w:rPr>
              <w:t>.</w:t>
            </w:r>
          </w:p>
          <w:p w:rsidR="003A54FE" w:rsidRDefault="003A54FE" w:rsidP="003A54FE">
            <w:pPr>
              <w:pStyle w:val="ListBullet"/>
            </w:pPr>
            <w:r>
              <w:t>Bug</w:t>
            </w:r>
            <w:r>
              <w:rPr>
                <w:spacing w:val="-23"/>
              </w:rPr>
              <w:t xml:space="preserve"> </w:t>
            </w:r>
            <w:r>
              <w:t>tracking</w:t>
            </w:r>
            <w:r>
              <w:rPr>
                <w:spacing w:val="-22"/>
              </w:rPr>
              <w:t xml:space="preserve"> </w:t>
            </w:r>
            <w:r>
              <w:t>and</w:t>
            </w:r>
            <w:r>
              <w:rPr>
                <w:spacing w:val="-23"/>
              </w:rPr>
              <w:t xml:space="preserve"> </w:t>
            </w:r>
            <w:r>
              <w:t>troubleshooting</w:t>
            </w:r>
            <w:r>
              <w:rPr>
                <w:spacing w:val="-20"/>
              </w:rPr>
              <w:t xml:space="preserve"> </w:t>
            </w:r>
            <w:r>
              <w:t>experience</w:t>
            </w:r>
            <w:r>
              <w:rPr>
                <w:spacing w:val="-22"/>
              </w:rPr>
              <w:t xml:space="preserve"> </w:t>
            </w:r>
            <w:r w:rsidR="00701402">
              <w:t>using JIRA and</w:t>
            </w:r>
            <w:r w:rsidR="00701402">
              <w:rPr>
                <w:spacing w:val="-22"/>
              </w:rPr>
              <w:t xml:space="preserve"> </w:t>
            </w:r>
            <w:r>
              <w:t>Bugzilla.</w:t>
            </w:r>
          </w:p>
          <w:p w:rsidR="003A54FE" w:rsidRDefault="003A54FE" w:rsidP="003A54FE">
            <w:pPr>
              <w:pStyle w:val="ListBullet"/>
            </w:pPr>
            <w:r>
              <w:t>Worked</w:t>
            </w:r>
            <w:r>
              <w:rPr>
                <w:spacing w:val="-20"/>
              </w:rPr>
              <w:t xml:space="preserve"> </w:t>
            </w:r>
            <w:r>
              <w:t>on</w:t>
            </w:r>
            <w:r>
              <w:rPr>
                <w:spacing w:val="-19"/>
              </w:rPr>
              <w:t xml:space="preserve"> </w:t>
            </w:r>
            <w:r>
              <w:t>Linux</w:t>
            </w:r>
            <w:r>
              <w:rPr>
                <w:spacing w:val="-20"/>
              </w:rPr>
              <w:t xml:space="preserve"> </w:t>
            </w:r>
            <w:r>
              <w:t>and</w:t>
            </w:r>
            <w:r>
              <w:rPr>
                <w:spacing w:val="-20"/>
              </w:rPr>
              <w:t xml:space="preserve"> </w:t>
            </w:r>
            <w:r>
              <w:t>Window</w:t>
            </w:r>
            <w:r>
              <w:rPr>
                <w:spacing w:val="-21"/>
              </w:rPr>
              <w:t xml:space="preserve"> </w:t>
            </w:r>
            <w:r>
              <w:t>platform.</w:t>
            </w:r>
          </w:p>
          <w:p w:rsidR="003A54FE" w:rsidRDefault="001A19A9" w:rsidP="002B3FEE">
            <w:pPr>
              <w:pStyle w:val="ListBullet"/>
            </w:pPr>
            <w:r>
              <w:t>Involved in end-to-end development of application, including designing, document, coding and testing.</w:t>
            </w:r>
          </w:p>
          <w:p w:rsidR="001A19A9" w:rsidRDefault="001A19A9" w:rsidP="003A54FE">
            <w:pPr>
              <w:pStyle w:val="ListBullet"/>
            </w:pPr>
            <w:r>
              <w:t>Excellent written communication and verbal agility, regular sync-up with client over mails and calls.</w:t>
            </w:r>
          </w:p>
          <w:p w:rsidR="0045474A" w:rsidRPr="00CA2006" w:rsidRDefault="003A54FE" w:rsidP="002B3FEE">
            <w:pPr>
              <w:pStyle w:val="ListBullet"/>
            </w:pPr>
            <w:r>
              <w:t>Assessing</w:t>
            </w:r>
            <w:r>
              <w:rPr>
                <w:spacing w:val="-28"/>
              </w:rPr>
              <w:t xml:space="preserve"> </w:t>
            </w:r>
            <w:r>
              <w:t>other</w:t>
            </w:r>
            <w:r w:rsidR="002B3FEE">
              <w:rPr>
                <w:spacing w:val="-25"/>
              </w:rPr>
              <w:t xml:space="preserve"> </w:t>
            </w:r>
            <w:r>
              <w:t>developers</w:t>
            </w:r>
            <w:r>
              <w:rPr>
                <w:spacing w:val="-28"/>
              </w:rPr>
              <w:t xml:space="preserve"> </w:t>
            </w:r>
            <w:r>
              <w:t>to</w:t>
            </w:r>
            <w:r>
              <w:rPr>
                <w:spacing w:val="-29"/>
              </w:rPr>
              <w:t xml:space="preserve"> </w:t>
            </w:r>
            <w:r>
              <w:t>understand</w:t>
            </w:r>
            <w:r>
              <w:rPr>
                <w:spacing w:val="-28"/>
              </w:rPr>
              <w:t xml:space="preserve"> </w:t>
            </w:r>
            <w:r>
              <w:t>and</w:t>
            </w:r>
            <w:r>
              <w:rPr>
                <w:spacing w:val="-25"/>
              </w:rPr>
              <w:t xml:space="preserve"> </w:t>
            </w:r>
            <w:r>
              <w:t>cope</w:t>
            </w:r>
            <w:r>
              <w:rPr>
                <w:spacing w:val="-28"/>
              </w:rPr>
              <w:t xml:space="preserve"> </w:t>
            </w:r>
            <w:r>
              <w:t>with</w:t>
            </w:r>
            <w:r>
              <w:rPr>
                <w:spacing w:val="-28"/>
              </w:rPr>
              <w:t xml:space="preserve"> </w:t>
            </w:r>
            <w:r>
              <w:t>the</w:t>
            </w:r>
            <w:r>
              <w:rPr>
                <w:spacing w:val="-28"/>
              </w:rPr>
              <w:t xml:space="preserve"> </w:t>
            </w:r>
            <w:r>
              <w:t>project.</w:t>
            </w:r>
          </w:p>
        </w:tc>
        <w:tc>
          <w:tcPr>
            <w:tcW w:w="3916" w:type="dxa"/>
            <w:tcMar>
              <w:left w:w="360" w:type="dxa"/>
            </w:tcMar>
          </w:tcPr>
          <w:p w:rsidR="0045474A" w:rsidRPr="00CA2006" w:rsidRDefault="0045474A" w:rsidP="003F7C8D">
            <w:pPr>
              <w:pStyle w:val="ListBullet"/>
              <w:numPr>
                <w:ilvl w:val="0"/>
                <w:numId w:val="0"/>
              </w:numPr>
              <w:contextualSpacing w:val="0"/>
              <w:rPr>
                <w:sz w:val="20"/>
              </w:rPr>
            </w:pPr>
          </w:p>
        </w:tc>
      </w:tr>
    </w:tbl>
    <w:p w:rsidR="00533ECA" w:rsidRPr="00CA2006" w:rsidRDefault="009A2811" w:rsidP="00533ECA">
      <w:pPr>
        <w:pStyle w:val="Heading1"/>
        <w:rPr>
          <w:sz w:val="26"/>
        </w:rPr>
      </w:pPr>
      <w:r>
        <w:rPr>
          <w:sz w:val="26"/>
        </w:rPr>
        <w:t>professional experience</w:t>
      </w:r>
    </w:p>
    <w:tbl>
      <w:tblPr>
        <w:tblStyle w:val="TableGrid"/>
        <w:tblW w:w="532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359"/>
      </w:tblGrid>
      <w:tr w:rsidR="00533ECA" w:rsidRPr="00CA2006" w:rsidTr="009A2811">
        <w:trPr>
          <w:trHeight w:val="2086"/>
        </w:trPr>
        <w:tc>
          <w:tcPr>
            <w:tcW w:w="10359" w:type="dxa"/>
          </w:tcPr>
          <w:p w:rsidR="00533ECA" w:rsidRPr="00CA2006" w:rsidRDefault="00533ECA" w:rsidP="00354E2C">
            <w:pPr>
              <w:pStyle w:val="Heading3"/>
              <w:contextualSpacing w:val="0"/>
              <w:outlineLvl w:val="2"/>
              <w:rPr>
                <w:sz w:val="20"/>
              </w:rPr>
            </w:pPr>
            <w:r>
              <w:rPr>
                <w:sz w:val="20"/>
              </w:rPr>
              <w:t>jun 2018 to current</w:t>
            </w:r>
          </w:p>
          <w:p w:rsidR="00533ECA" w:rsidRPr="00123869" w:rsidRDefault="00533ECA" w:rsidP="00354E2C">
            <w:pPr>
              <w:pStyle w:val="Heading2"/>
              <w:contextualSpacing w:val="0"/>
              <w:outlineLvl w:val="1"/>
              <w:rPr>
                <w:sz w:val="24"/>
              </w:rPr>
            </w:pPr>
            <w:r>
              <w:rPr>
                <w:sz w:val="24"/>
              </w:rPr>
              <w:t>Development engineer, calsoft</w:t>
            </w:r>
          </w:p>
          <w:p w:rsidR="00533ECA" w:rsidRPr="009A2811" w:rsidRDefault="009A2811" w:rsidP="00533ECA">
            <w:pPr>
              <w:pStyle w:val="ListParagraph"/>
              <w:numPr>
                <w:ilvl w:val="0"/>
                <w:numId w:val="23"/>
              </w:numPr>
              <w:rPr>
                <w:color w:val="1D824C" w:themeColor="accent1"/>
                <w:szCs w:val="20"/>
              </w:rPr>
            </w:pPr>
            <w:r>
              <w:rPr>
                <w:rFonts w:cs="Arial"/>
                <w:szCs w:val="20"/>
              </w:rPr>
              <w:t>Mentored and guided colleagues during the entire product development cycle.</w:t>
            </w:r>
          </w:p>
          <w:p w:rsidR="009A2811" w:rsidRPr="009A2811" w:rsidRDefault="009A2811" w:rsidP="009A2811">
            <w:pPr>
              <w:pStyle w:val="ListParagraph"/>
              <w:numPr>
                <w:ilvl w:val="0"/>
                <w:numId w:val="23"/>
              </w:numPr>
              <w:rPr>
                <w:color w:val="1D824C" w:themeColor="accent1"/>
                <w:szCs w:val="20"/>
              </w:rPr>
            </w:pPr>
            <w:r>
              <w:rPr>
                <w:rFonts w:cs="Arial"/>
                <w:szCs w:val="20"/>
              </w:rPr>
              <w:t>Worked on the client projects.</w:t>
            </w:r>
          </w:p>
          <w:p w:rsidR="00533ECA" w:rsidRPr="00533ECA" w:rsidRDefault="00533ECA" w:rsidP="00533ECA">
            <w:pPr>
              <w:pStyle w:val="ListParagraph"/>
              <w:numPr>
                <w:ilvl w:val="0"/>
                <w:numId w:val="23"/>
              </w:numPr>
              <w:rPr>
                <w:color w:val="1D824C" w:themeColor="accent1"/>
                <w:szCs w:val="20"/>
              </w:rPr>
            </w:pPr>
            <w:r>
              <w:rPr>
                <w:rFonts w:cs="Arial"/>
                <w:szCs w:val="20"/>
              </w:rPr>
              <w:t>Collaborated closely with other team members to plan, design, and develop plugins as per client requirements.</w:t>
            </w:r>
          </w:p>
          <w:p w:rsidR="009A2811" w:rsidRPr="009A2811" w:rsidRDefault="00533ECA" w:rsidP="009A2811">
            <w:pPr>
              <w:pStyle w:val="ListParagraph"/>
              <w:numPr>
                <w:ilvl w:val="0"/>
                <w:numId w:val="23"/>
              </w:numPr>
              <w:rPr>
                <w:color w:val="1D824C" w:themeColor="accent1"/>
                <w:szCs w:val="20"/>
              </w:rPr>
            </w:pPr>
            <w:r>
              <w:rPr>
                <w:rFonts w:cs="Arial"/>
                <w:szCs w:val="20"/>
              </w:rPr>
              <w:t>Presented team and various demos to the client.</w:t>
            </w:r>
          </w:p>
          <w:p w:rsidR="009A2811" w:rsidRPr="009A2811" w:rsidRDefault="009A2811" w:rsidP="009A2811">
            <w:pPr>
              <w:pStyle w:val="ListParagraph"/>
              <w:numPr>
                <w:ilvl w:val="0"/>
                <w:numId w:val="23"/>
              </w:numPr>
              <w:rPr>
                <w:color w:val="1D824C" w:themeColor="accent1"/>
                <w:szCs w:val="20"/>
              </w:rPr>
            </w:pPr>
            <w:r>
              <w:rPr>
                <w:rFonts w:cs="Arial"/>
                <w:szCs w:val="20"/>
              </w:rPr>
              <w:t>Written maintainable and extensible code in team environment.</w:t>
            </w:r>
          </w:p>
        </w:tc>
      </w:tr>
    </w:tbl>
    <w:p w:rsidR="00E24D16" w:rsidRPr="00CA2006" w:rsidRDefault="00E24D16" w:rsidP="00E563FB">
      <w:pPr>
        <w:pStyle w:val="Heading1"/>
        <w:rPr>
          <w:sz w:val="26"/>
        </w:rPr>
      </w:pPr>
    </w:p>
    <w:p w:rsidR="00E563FB" w:rsidRPr="00CA2006" w:rsidRDefault="00E563FB" w:rsidP="00E563FB">
      <w:pPr>
        <w:pStyle w:val="Heading1"/>
        <w:rPr>
          <w:sz w:val="26"/>
        </w:rPr>
      </w:pPr>
      <w:r w:rsidRPr="00CA2006">
        <w:rPr>
          <w:sz w:val="26"/>
        </w:rPr>
        <w:t>Projects</w:t>
      </w:r>
    </w:p>
    <w:tbl>
      <w:tblPr>
        <w:tblStyle w:val="TableGrid"/>
        <w:tblW w:w="532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359"/>
      </w:tblGrid>
      <w:tr w:rsidR="00E563FB" w:rsidRPr="00CA2006" w:rsidTr="003C5A45">
        <w:trPr>
          <w:trHeight w:val="2593"/>
        </w:trPr>
        <w:tc>
          <w:tcPr>
            <w:tcW w:w="10359" w:type="dxa"/>
          </w:tcPr>
          <w:p w:rsidR="00E563FB" w:rsidRPr="00CA2006" w:rsidRDefault="003C5A45" w:rsidP="00D166BD">
            <w:pPr>
              <w:pStyle w:val="Heading3"/>
              <w:contextualSpacing w:val="0"/>
              <w:outlineLvl w:val="2"/>
              <w:rPr>
                <w:sz w:val="20"/>
              </w:rPr>
            </w:pPr>
            <w:r>
              <w:rPr>
                <w:sz w:val="20"/>
              </w:rPr>
              <w:t>jun 2018 to current</w:t>
            </w:r>
          </w:p>
          <w:p w:rsidR="00123869" w:rsidRPr="00123869" w:rsidRDefault="0089745C" w:rsidP="00D166BD">
            <w:pPr>
              <w:pStyle w:val="Heading2"/>
              <w:contextualSpacing w:val="0"/>
              <w:outlineLvl w:val="1"/>
              <w:rPr>
                <w:sz w:val="24"/>
              </w:rPr>
            </w:pPr>
            <w:r>
              <w:rPr>
                <w:sz w:val="24"/>
              </w:rPr>
              <w:t xml:space="preserve">Nutanix </w:t>
            </w:r>
            <w:r w:rsidR="00BC7B4F">
              <w:rPr>
                <w:sz w:val="24"/>
              </w:rPr>
              <w:t>CALM Integration with SNOW</w:t>
            </w:r>
          </w:p>
          <w:p w:rsidR="00BC7B4F" w:rsidRPr="00701402" w:rsidRDefault="00701402" w:rsidP="00BC7B4F">
            <w:pPr>
              <w:pStyle w:val="ListParagraph"/>
              <w:numPr>
                <w:ilvl w:val="0"/>
                <w:numId w:val="23"/>
              </w:numPr>
              <w:rPr>
                <w:color w:val="1D824C" w:themeColor="accent1"/>
                <w:szCs w:val="20"/>
              </w:rPr>
            </w:pPr>
            <w:r>
              <w:rPr>
                <w:rFonts w:cs="Arial"/>
                <w:szCs w:val="20"/>
              </w:rPr>
              <w:t>Develop</w:t>
            </w:r>
            <w:r w:rsidR="009A2811">
              <w:rPr>
                <w:rFonts w:cs="Arial"/>
                <w:szCs w:val="20"/>
              </w:rPr>
              <w:t>ed</w:t>
            </w:r>
            <w:r w:rsidR="00BC7B4F" w:rsidRPr="00701402">
              <w:rPr>
                <w:rFonts w:cs="Arial"/>
                <w:szCs w:val="20"/>
              </w:rPr>
              <w:t xml:space="preserve"> SNOW plugin </w:t>
            </w:r>
            <w:r w:rsidR="0089745C" w:rsidRPr="00701402">
              <w:rPr>
                <w:rFonts w:cs="Arial"/>
                <w:szCs w:val="20"/>
              </w:rPr>
              <w:t xml:space="preserve">with </w:t>
            </w:r>
            <w:r>
              <w:rPr>
                <w:rFonts w:cs="Arial"/>
                <w:szCs w:val="20"/>
              </w:rPr>
              <w:t xml:space="preserve">Angular6, </w:t>
            </w:r>
            <w:r w:rsidR="009A2811" w:rsidRPr="00701402">
              <w:rPr>
                <w:rFonts w:cs="Arial"/>
                <w:szCs w:val="20"/>
              </w:rPr>
              <w:t>JavaScript</w:t>
            </w:r>
            <w:r>
              <w:rPr>
                <w:rFonts w:cs="Arial"/>
                <w:szCs w:val="20"/>
              </w:rPr>
              <w:t>,</w:t>
            </w:r>
            <w:r w:rsidR="0089745C" w:rsidRPr="00701402">
              <w:rPr>
                <w:rFonts w:cs="Arial"/>
                <w:szCs w:val="20"/>
              </w:rPr>
              <w:t xml:space="preserve"> and SNOW APIs to integrate </w:t>
            </w:r>
            <w:proofErr w:type="spellStart"/>
            <w:r w:rsidR="009A2811">
              <w:rPr>
                <w:rFonts w:cs="Arial"/>
                <w:szCs w:val="20"/>
              </w:rPr>
              <w:t>Nutani</w:t>
            </w:r>
            <w:r>
              <w:rPr>
                <w:rFonts w:cs="Arial"/>
                <w:szCs w:val="20"/>
              </w:rPr>
              <w:t>x</w:t>
            </w:r>
            <w:proofErr w:type="spellEnd"/>
            <w:r>
              <w:rPr>
                <w:rFonts w:cs="Arial"/>
                <w:szCs w:val="20"/>
              </w:rPr>
              <w:t xml:space="preserve"> </w:t>
            </w:r>
            <w:r w:rsidR="00BC7B4F" w:rsidRPr="00701402">
              <w:rPr>
                <w:rFonts w:cs="Arial"/>
                <w:szCs w:val="20"/>
              </w:rPr>
              <w:t>CALM with the ability to access the Projects, Blueprints, Apps, etc. and create catalogs in ServiceNow.</w:t>
            </w:r>
          </w:p>
          <w:p w:rsidR="00BC7B4F" w:rsidRPr="003C5A45" w:rsidRDefault="00BC7B4F" w:rsidP="003C5A45">
            <w:pPr>
              <w:pStyle w:val="ListParagraph"/>
              <w:numPr>
                <w:ilvl w:val="0"/>
                <w:numId w:val="23"/>
              </w:numPr>
              <w:rPr>
                <w:color w:val="1D824C" w:themeColor="accent1"/>
                <w:szCs w:val="20"/>
              </w:rPr>
            </w:pPr>
            <w:r w:rsidRPr="00701402">
              <w:rPr>
                <w:rFonts w:cs="Arial"/>
                <w:szCs w:val="20"/>
              </w:rPr>
              <w:t xml:space="preserve">Getting the </w:t>
            </w:r>
            <w:r w:rsidR="00AF57D0" w:rsidRPr="00701402">
              <w:rPr>
                <w:rFonts w:cs="Arial"/>
                <w:szCs w:val="20"/>
              </w:rPr>
              <w:t xml:space="preserve">REST </w:t>
            </w:r>
            <w:r w:rsidRPr="00701402">
              <w:rPr>
                <w:rFonts w:cs="Arial"/>
                <w:szCs w:val="20"/>
              </w:rPr>
              <w:t>API response</w:t>
            </w:r>
            <w:r w:rsidR="00AF57D0" w:rsidRPr="00701402">
              <w:rPr>
                <w:rFonts w:cs="Arial"/>
                <w:szCs w:val="20"/>
              </w:rPr>
              <w:t xml:space="preserve"> through AJAX call</w:t>
            </w:r>
            <w:r w:rsidRPr="00701402">
              <w:rPr>
                <w:rFonts w:cs="Arial"/>
                <w:szCs w:val="20"/>
              </w:rPr>
              <w:t xml:space="preserve"> and making use of it to populat</w:t>
            </w:r>
            <w:r w:rsidR="00701402">
              <w:rPr>
                <w:rFonts w:cs="Arial"/>
                <w:szCs w:val="20"/>
              </w:rPr>
              <w:t>e respective t</w:t>
            </w:r>
            <w:r w:rsidRPr="00701402">
              <w:rPr>
                <w:rFonts w:cs="Arial"/>
                <w:szCs w:val="20"/>
              </w:rPr>
              <w:t>ables and CMDB.</w:t>
            </w:r>
          </w:p>
          <w:p w:rsidR="00BC7B4F" w:rsidRPr="00701402" w:rsidRDefault="00BC7B4F" w:rsidP="00BC7B4F">
            <w:pPr>
              <w:pStyle w:val="ListParagraph"/>
              <w:numPr>
                <w:ilvl w:val="0"/>
                <w:numId w:val="23"/>
              </w:numPr>
              <w:rPr>
                <w:color w:val="1D824C" w:themeColor="accent1"/>
                <w:szCs w:val="20"/>
              </w:rPr>
            </w:pPr>
            <w:r w:rsidRPr="00701402">
              <w:rPr>
                <w:rFonts w:cs="Arial"/>
                <w:szCs w:val="20"/>
              </w:rPr>
              <w:t>Involved in architectural and design layout of the plugin and implementing the same.</w:t>
            </w:r>
          </w:p>
          <w:p w:rsidR="00BC7B4F" w:rsidRPr="00701402" w:rsidRDefault="00BC7B4F" w:rsidP="00BC7B4F">
            <w:pPr>
              <w:pStyle w:val="ListParagraph"/>
              <w:numPr>
                <w:ilvl w:val="0"/>
                <w:numId w:val="23"/>
              </w:numPr>
              <w:rPr>
                <w:color w:val="1D824C" w:themeColor="accent1"/>
                <w:szCs w:val="20"/>
              </w:rPr>
            </w:pPr>
            <w:r w:rsidRPr="00701402">
              <w:rPr>
                <w:rFonts w:cs="Arial"/>
                <w:szCs w:val="20"/>
              </w:rPr>
              <w:t>Took ownership of tasks and provided integrated and implemented solutions within deadlines.</w:t>
            </w:r>
          </w:p>
          <w:p w:rsidR="003C5A45" w:rsidRPr="00070C50" w:rsidRDefault="00BC7B4F" w:rsidP="00A5158A">
            <w:pPr>
              <w:pStyle w:val="ListParagraph"/>
              <w:numPr>
                <w:ilvl w:val="0"/>
                <w:numId w:val="23"/>
              </w:numPr>
              <w:rPr>
                <w:color w:val="1D824C" w:themeColor="accent1"/>
                <w:sz w:val="20"/>
                <w:szCs w:val="20"/>
              </w:rPr>
            </w:pPr>
            <w:r w:rsidRPr="00070C50">
              <w:rPr>
                <w:rFonts w:cs="Arial"/>
                <w:szCs w:val="20"/>
              </w:rPr>
              <w:t>Followed best practices during development.</w:t>
            </w:r>
            <w:r w:rsidR="00E563FB" w:rsidRPr="00070C50">
              <w:rPr>
                <w:rFonts w:cs="Arial"/>
                <w:szCs w:val="20"/>
              </w:rPr>
              <w:t xml:space="preserve"> </w:t>
            </w:r>
          </w:p>
          <w:p w:rsidR="003C5A45" w:rsidRDefault="003C5A45" w:rsidP="003C5A45">
            <w:pPr>
              <w:pStyle w:val="Heading3"/>
              <w:contextualSpacing w:val="0"/>
              <w:outlineLvl w:val="2"/>
              <w:rPr>
                <w:sz w:val="20"/>
              </w:rPr>
            </w:pPr>
          </w:p>
          <w:p w:rsidR="003C5A45" w:rsidRDefault="003C5A45" w:rsidP="003C5A45">
            <w:pPr>
              <w:pStyle w:val="Heading3"/>
              <w:contextualSpacing w:val="0"/>
              <w:outlineLvl w:val="2"/>
              <w:rPr>
                <w:sz w:val="20"/>
              </w:rPr>
            </w:pPr>
          </w:p>
          <w:p w:rsidR="00123869" w:rsidRPr="003C5A45" w:rsidRDefault="00123869" w:rsidP="003C5A45">
            <w:pPr>
              <w:pStyle w:val="Heading2"/>
              <w:contextualSpacing w:val="0"/>
              <w:rPr>
                <w:sz w:val="24"/>
              </w:rPr>
            </w:pPr>
            <w:r>
              <w:rPr>
                <w:sz w:val="24"/>
              </w:rPr>
              <w:t>Github user porta</w:t>
            </w:r>
            <w:r w:rsidR="009A2811">
              <w:rPr>
                <w:sz w:val="24"/>
              </w:rPr>
              <w:t>l</w:t>
            </w:r>
          </w:p>
          <w:p w:rsidR="003C5A45" w:rsidRPr="003C5A45" w:rsidRDefault="003C5A45" w:rsidP="003C5A45">
            <w:pPr>
              <w:pStyle w:val="ListParagraph"/>
              <w:numPr>
                <w:ilvl w:val="0"/>
                <w:numId w:val="23"/>
              </w:numPr>
              <w:rPr>
                <w:color w:val="1D824C" w:themeColor="accent1"/>
                <w:szCs w:val="20"/>
              </w:rPr>
            </w:pPr>
            <w:r>
              <w:rPr>
                <w:rFonts w:cs="Arial"/>
                <w:szCs w:val="20"/>
              </w:rPr>
              <w:t xml:space="preserve">Provides </w:t>
            </w:r>
            <w:r w:rsidRPr="003C5A45">
              <w:rPr>
                <w:rFonts w:cs="Arial"/>
                <w:szCs w:val="20"/>
              </w:rPr>
              <w:t xml:space="preserve">an interface to search for users on </w:t>
            </w:r>
            <w:proofErr w:type="spellStart"/>
            <w:r w:rsidRPr="003C5A45">
              <w:rPr>
                <w:rFonts w:cs="Arial"/>
                <w:szCs w:val="20"/>
              </w:rPr>
              <w:t>Github</w:t>
            </w:r>
            <w:proofErr w:type="spellEnd"/>
            <w:r w:rsidRPr="003C5A45">
              <w:rPr>
                <w:rFonts w:cs="Arial"/>
                <w:szCs w:val="20"/>
              </w:rPr>
              <w:t xml:space="preserve"> and get their details using </w:t>
            </w:r>
            <w:proofErr w:type="spellStart"/>
            <w:r w:rsidRPr="003C5A45">
              <w:rPr>
                <w:rFonts w:cs="Arial"/>
                <w:szCs w:val="20"/>
              </w:rPr>
              <w:t>Github</w:t>
            </w:r>
            <w:proofErr w:type="spellEnd"/>
            <w:r w:rsidRPr="003C5A45">
              <w:rPr>
                <w:rFonts w:cs="Arial"/>
                <w:szCs w:val="20"/>
              </w:rPr>
              <w:t xml:space="preserve"> Rest APIs.</w:t>
            </w:r>
          </w:p>
          <w:p w:rsidR="003C5A45" w:rsidRPr="00123869" w:rsidRDefault="003C5A45" w:rsidP="003C5A45">
            <w:pPr>
              <w:pStyle w:val="ListParagraph"/>
              <w:numPr>
                <w:ilvl w:val="0"/>
                <w:numId w:val="23"/>
              </w:numPr>
              <w:rPr>
                <w:color w:val="1D824C" w:themeColor="accent1"/>
                <w:szCs w:val="20"/>
              </w:rPr>
            </w:pPr>
            <w:r>
              <w:rPr>
                <w:rFonts w:cs="Arial"/>
                <w:szCs w:val="20"/>
              </w:rPr>
              <w:t xml:space="preserve">Developed using Angular8, </w:t>
            </w:r>
            <w:r w:rsidR="00123869">
              <w:rPr>
                <w:rFonts w:cs="Arial"/>
                <w:szCs w:val="20"/>
              </w:rPr>
              <w:t xml:space="preserve">HTML, Typescript, </w:t>
            </w:r>
            <w:proofErr w:type="spellStart"/>
            <w:r w:rsidR="00123869">
              <w:rPr>
                <w:rFonts w:cs="Arial"/>
                <w:szCs w:val="20"/>
              </w:rPr>
              <w:t>Github</w:t>
            </w:r>
            <w:proofErr w:type="spellEnd"/>
            <w:r w:rsidR="00123869">
              <w:rPr>
                <w:rFonts w:cs="Arial"/>
                <w:szCs w:val="20"/>
              </w:rPr>
              <w:t xml:space="preserve"> APIs and Firebase deployment.</w:t>
            </w:r>
          </w:p>
          <w:p w:rsidR="00123869" w:rsidRDefault="00123869" w:rsidP="003C5A45">
            <w:pPr>
              <w:pStyle w:val="Heading3"/>
              <w:contextualSpacing w:val="0"/>
              <w:outlineLvl w:val="2"/>
              <w:rPr>
                <w:rFonts w:eastAsiaTheme="minorHAnsi" w:cstheme="minorBidi"/>
                <w:b w:val="0"/>
                <w:caps w:val="0"/>
                <w:color w:val="1D824C" w:themeColor="accent1"/>
                <w:szCs w:val="20"/>
              </w:rPr>
            </w:pPr>
          </w:p>
          <w:p w:rsidR="009A2811" w:rsidRDefault="009A2811" w:rsidP="003C5A45">
            <w:pPr>
              <w:pStyle w:val="Heading3"/>
              <w:contextualSpacing w:val="0"/>
              <w:outlineLvl w:val="2"/>
              <w:rPr>
                <w:sz w:val="20"/>
              </w:rPr>
            </w:pPr>
          </w:p>
          <w:p w:rsidR="00123869" w:rsidRDefault="00123869" w:rsidP="003C5A45">
            <w:pPr>
              <w:pStyle w:val="Heading3"/>
              <w:contextualSpacing w:val="0"/>
              <w:outlineLvl w:val="2"/>
              <w:rPr>
                <w:sz w:val="20"/>
              </w:rPr>
            </w:pPr>
          </w:p>
          <w:p w:rsidR="00070C50" w:rsidRDefault="00070C50" w:rsidP="003C5A45">
            <w:pPr>
              <w:pStyle w:val="Heading2"/>
              <w:contextualSpacing w:val="0"/>
              <w:outlineLvl w:val="1"/>
              <w:rPr>
                <w:sz w:val="24"/>
              </w:rPr>
            </w:pPr>
          </w:p>
          <w:p w:rsidR="00123869" w:rsidRPr="00CA2006" w:rsidRDefault="003C5A45" w:rsidP="003C5A45">
            <w:pPr>
              <w:pStyle w:val="Heading2"/>
              <w:contextualSpacing w:val="0"/>
              <w:outlineLvl w:val="1"/>
              <w:rPr>
                <w:sz w:val="24"/>
              </w:rPr>
            </w:pPr>
            <w:r>
              <w:rPr>
                <w:sz w:val="24"/>
              </w:rPr>
              <w:t>Website for Blogging</w:t>
            </w:r>
          </w:p>
          <w:p w:rsidR="003C5A45" w:rsidRPr="00123869" w:rsidRDefault="00123869" w:rsidP="003C5A45">
            <w:pPr>
              <w:pStyle w:val="ListParagraph"/>
              <w:numPr>
                <w:ilvl w:val="0"/>
                <w:numId w:val="23"/>
              </w:numPr>
              <w:rPr>
                <w:color w:val="1D824C" w:themeColor="accent1"/>
                <w:szCs w:val="20"/>
              </w:rPr>
            </w:pPr>
            <w:r>
              <w:rPr>
                <w:rFonts w:cs="Arial"/>
                <w:szCs w:val="20"/>
              </w:rPr>
              <w:t>W</w:t>
            </w:r>
            <w:r w:rsidR="003C5A45" w:rsidRPr="003C5A45">
              <w:rPr>
                <w:rFonts w:cs="Arial"/>
                <w:szCs w:val="20"/>
              </w:rPr>
              <w:t>ebsite for reading and writing blogs on anything by contacting the admin through mail server provided in the site which will be reviewed by the admin and thereafter published to site.</w:t>
            </w:r>
          </w:p>
          <w:p w:rsidR="00123869" w:rsidRPr="00123869" w:rsidRDefault="00123869" w:rsidP="003C5A45">
            <w:pPr>
              <w:pStyle w:val="ListParagraph"/>
              <w:numPr>
                <w:ilvl w:val="0"/>
                <w:numId w:val="23"/>
              </w:numPr>
              <w:rPr>
                <w:color w:val="1D824C" w:themeColor="accent1"/>
                <w:szCs w:val="20"/>
              </w:rPr>
            </w:pPr>
            <w:r>
              <w:rPr>
                <w:rFonts w:cs="Arial"/>
                <w:szCs w:val="20"/>
              </w:rPr>
              <w:t xml:space="preserve">Developed application using HTML, CSS, Bootstrap and </w:t>
            </w:r>
            <w:proofErr w:type="spellStart"/>
            <w:r>
              <w:rPr>
                <w:rFonts w:cs="Arial"/>
                <w:szCs w:val="20"/>
              </w:rPr>
              <w:t>Javascript</w:t>
            </w:r>
            <w:proofErr w:type="spellEnd"/>
            <w:r>
              <w:rPr>
                <w:rFonts w:cs="Arial"/>
                <w:szCs w:val="20"/>
              </w:rPr>
              <w:t xml:space="preserve"> for Front-end and PHP as a backend server.</w:t>
            </w:r>
          </w:p>
          <w:p w:rsidR="003C5A45" w:rsidRPr="00645DE7" w:rsidRDefault="00123869" w:rsidP="003C5A45">
            <w:pPr>
              <w:pStyle w:val="ListParagraph"/>
              <w:numPr>
                <w:ilvl w:val="0"/>
                <w:numId w:val="23"/>
              </w:numPr>
              <w:rPr>
                <w:color w:val="1D824C" w:themeColor="accent1"/>
                <w:szCs w:val="20"/>
              </w:rPr>
            </w:pPr>
            <w:r>
              <w:rPr>
                <w:rFonts w:cs="Arial"/>
                <w:szCs w:val="20"/>
              </w:rPr>
              <w:t>S</w:t>
            </w:r>
            <w:r w:rsidR="003C5A45" w:rsidRPr="003C5A45">
              <w:rPr>
                <w:rFonts w:cs="Arial"/>
                <w:szCs w:val="20"/>
              </w:rPr>
              <w:t>elf-developed and designed.</w:t>
            </w:r>
          </w:p>
        </w:tc>
      </w:tr>
    </w:tbl>
    <w:p w:rsidR="003C5A45" w:rsidRDefault="003C5A45" w:rsidP="00D91DDA">
      <w:pPr>
        <w:pStyle w:val="Heading1"/>
        <w:rPr>
          <w:sz w:val="26"/>
        </w:rPr>
      </w:pPr>
    </w:p>
    <w:p w:rsidR="00D91DDA" w:rsidRPr="00CA2006" w:rsidRDefault="00BC7B4F" w:rsidP="00D91DDA">
      <w:pPr>
        <w:pStyle w:val="Heading1"/>
        <w:rPr>
          <w:sz w:val="26"/>
        </w:rPr>
      </w:pPr>
      <w:bookmarkStart w:id="0" w:name="_GoBack"/>
      <w:bookmarkEnd w:id="0"/>
      <w:r>
        <w:rPr>
          <w:sz w:val="26"/>
        </w:rPr>
        <w:t>software competence</w:t>
      </w:r>
    </w:p>
    <w:tbl>
      <w:tblPr>
        <w:tblStyle w:val="TableGrid"/>
        <w:tblW w:w="7195" w:type="pct"/>
        <w:tblCellMar>
          <w:left w:w="0" w:type="dxa"/>
          <w:right w:w="0" w:type="dxa"/>
        </w:tblCellMar>
        <w:tblLook w:val="04A0" w:firstRow="1" w:lastRow="0" w:firstColumn="1" w:lastColumn="0" w:noHBand="0" w:noVBand="1"/>
        <w:tblDescription w:val="Skills layout table"/>
      </w:tblPr>
      <w:tblGrid>
        <w:gridCol w:w="10162"/>
        <w:gridCol w:w="3881"/>
      </w:tblGrid>
      <w:tr w:rsidR="00D91DDA" w:rsidRPr="00CA2006" w:rsidTr="00D91DDA">
        <w:tc>
          <w:tcPr>
            <w:tcW w:w="8789" w:type="dxa"/>
          </w:tcPr>
          <w:p w:rsidR="00E66166" w:rsidRPr="00123869" w:rsidRDefault="00E66166" w:rsidP="00E66166">
            <w:pPr>
              <w:pStyle w:val="ListBullet"/>
              <w:rPr>
                <w:szCs w:val="20"/>
              </w:rPr>
            </w:pPr>
            <w:r w:rsidRPr="00123869">
              <w:rPr>
                <w:b/>
                <w:szCs w:val="20"/>
              </w:rPr>
              <w:t>Scripting Languages</w:t>
            </w:r>
            <w:r w:rsidRPr="00123869">
              <w:rPr>
                <w:szCs w:val="20"/>
              </w:rPr>
              <w:t xml:space="preserve">              JavaScript</w:t>
            </w:r>
            <w:r w:rsidR="00123869">
              <w:rPr>
                <w:szCs w:val="20"/>
              </w:rPr>
              <w:t>, Angular 2+</w:t>
            </w:r>
          </w:p>
          <w:p w:rsidR="00E66166" w:rsidRDefault="00E66166" w:rsidP="00BC7B4F">
            <w:pPr>
              <w:pStyle w:val="ListBullet"/>
              <w:rPr>
                <w:szCs w:val="20"/>
              </w:rPr>
            </w:pPr>
            <w:r w:rsidRPr="00123869">
              <w:rPr>
                <w:b/>
                <w:szCs w:val="20"/>
              </w:rPr>
              <w:t xml:space="preserve">Front-End technologies        </w:t>
            </w:r>
            <w:r w:rsidR="00123869">
              <w:rPr>
                <w:szCs w:val="20"/>
              </w:rPr>
              <w:t>Html</w:t>
            </w:r>
            <w:r w:rsidRPr="00123869">
              <w:rPr>
                <w:szCs w:val="20"/>
              </w:rPr>
              <w:t>, CSS, Bootstrap</w:t>
            </w:r>
          </w:p>
          <w:p w:rsidR="00123869" w:rsidRPr="00123869" w:rsidRDefault="00123869" w:rsidP="00123869">
            <w:pPr>
              <w:pStyle w:val="ListBullet"/>
              <w:rPr>
                <w:szCs w:val="20"/>
              </w:rPr>
            </w:pPr>
            <w:r w:rsidRPr="00123869">
              <w:rPr>
                <w:b/>
                <w:szCs w:val="20"/>
              </w:rPr>
              <w:t>Back-End Languages</w:t>
            </w:r>
            <w:r w:rsidRPr="00123869">
              <w:rPr>
                <w:szCs w:val="20"/>
              </w:rPr>
              <w:t xml:space="preserve">             Java</w:t>
            </w:r>
          </w:p>
          <w:p w:rsidR="00BC7B4F" w:rsidRPr="00123869" w:rsidRDefault="00BC7B4F" w:rsidP="00BC7B4F">
            <w:pPr>
              <w:pStyle w:val="ListBullet"/>
              <w:rPr>
                <w:szCs w:val="20"/>
              </w:rPr>
            </w:pPr>
            <w:r w:rsidRPr="00123869">
              <w:rPr>
                <w:b/>
                <w:szCs w:val="20"/>
              </w:rPr>
              <w:t>Database</w:t>
            </w:r>
            <w:r w:rsidRPr="00123869">
              <w:rPr>
                <w:szCs w:val="20"/>
              </w:rPr>
              <w:t xml:space="preserve">                                 MySQL</w:t>
            </w:r>
          </w:p>
          <w:p w:rsidR="00BC7B4F" w:rsidRPr="00123869" w:rsidRDefault="00BC7B4F" w:rsidP="00BC7B4F">
            <w:pPr>
              <w:pStyle w:val="ListBullet"/>
              <w:rPr>
                <w:szCs w:val="20"/>
              </w:rPr>
            </w:pPr>
            <w:r w:rsidRPr="00123869">
              <w:rPr>
                <w:b/>
                <w:szCs w:val="20"/>
              </w:rPr>
              <w:t>Applications &amp; Tools</w:t>
            </w:r>
            <w:r w:rsidRPr="00123869">
              <w:rPr>
                <w:szCs w:val="20"/>
              </w:rPr>
              <w:t xml:space="preserve">            Postman, </w:t>
            </w:r>
            <w:proofErr w:type="spellStart"/>
            <w:r w:rsidR="00E66166" w:rsidRPr="00123869">
              <w:rPr>
                <w:szCs w:val="20"/>
              </w:rPr>
              <w:t>Github</w:t>
            </w:r>
            <w:proofErr w:type="spellEnd"/>
            <w:r w:rsidRPr="00123869">
              <w:rPr>
                <w:szCs w:val="20"/>
              </w:rPr>
              <w:t>,</w:t>
            </w:r>
            <w:r w:rsidR="00E66166" w:rsidRPr="00123869">
              <w:rPr>
                <w:szCs w:val="20"/>
              </w:rPr>
              <w:t xml:space="preserve"> </w:t>
            </w:r>
            <w:proofErr w:type="spellStart"/>
            <w:r w:rsidR="00E66166" w:rsidRPr="00123869">
              <w:rPr>
                <w:szCs w:val="20"/>
              </w:rPr>
              <w:t>Nutanix</w:t>
            </w:r>
            <w:proofErr w:type="spellEnd"/>
            <w:r w:rsidR="00E66166" w:rsidRPr="00123869">
              <w:rPr>
                <w:szCs w:val="20"/>
              </w:rPr>
              <w:t xml:space="preserve"> CALM, Bugzilla, Atom, </w:t>
            </w:r>
            <w:proofErr w:type="spellStart"/>
            <w:r w:rsidR="00E66166" w:rsidRPr="00123869">
              <w:rPr>
                <w:szCs w:val="20"/>
              </w:rPr>
              <w:t>Rester</w:t>
            </w:r>
            <w:proofErr w:type="spellEnd"/>
            <w:r w:rsidR="00E66166" w:rsidRPr="00123869">
              <w:rPr>
                <w:szCs w:val="20"/>
              </w:rPr>
              <w:t>, LINUX Shell</w:t>
            </w:r>
          </w:p>
          <w:p w:rsidR="00A01CC1" w:rsidRPr="00123869" w:rsidRDefault="00A01CC1" w:rsidP="00A01CC1">
            <w:pPr>
              <w:pStyle w:val="ListBullet"/>
              <w:numPr>
                <w:ilvl w:val="0"/>
                <w:numId w:val="0"/>
              </w:numPr>
              <w:ind w:left="360"/>
              <w:rPr>
                <w:szCs w:val="20"/>
              </w:rPr>
            </w:pPr>
          </w:p>
          <w:p w:rsidR="00D91DDA" w:rsidRPr="00CA2006" w:rsidRDefault="00BC7B4F" w:rsidP="00BC7B4F">
            <w:pPr>
              <w:pStyle w:val="ListBullet"/>
              <w:rPr>
                <w:sz w:val="20"/>
              </w:rPr>
            </w:pPr>
            <w:r w:rsidRPr="00123869">
              <w:rPr>
                <w:szCs w:val="20"/>
              </w:rPr>
              <w:t>Certified for Core Java from Shine Institute, Jamshedpur.</w:t>
            </w:r>
          </w:p>
        </w:tc>
        <w:tc>
          <w:tcPr>
            <w:tcW w:w="4680" w:type="dxa"/>
            <w:tcMar>
              <w:left w:w="360" w:type="dxa"/>
            </w:tcMar>
          </w:tcPr>
          <w:p w:rsidR="00D91DDA" w:rsidRPr="00CA2006" w:rsidRDefault="00D91DDA" w:rsidP="00D91DDA">
            <w:pPr>
              <w:pStyle w:val="ListBullet"/>
              <w:numPr>
                <w:ilvl w:val="0"/>
                <w:numId w:val="0"/>
              </w:numPr>
              <w:contextualSpacing w:val="0"/>
              <w:rPr>
                <w:sz w:val="20"/>
              </w:rPr>
            </w:pPr>
          </w:p>
        </w:tc>
      </w:tr>
    </w:tbl>
    <w:p w:rsidR="00A01CC1" w:rsidRPr="00CA2006" w:rsidRDefault="00A01CC1" w:rsidP="00A01CC1">
      <w:pPr>
        <w:pStyle w:val="Heading1"/>
        <w:rPr>
          <w:sz w:val="26"/>
        </w:rPr>
      </w:pPr>
      <w:r>
        <w:rPr>
          <w:sz w:val="26"/>
        </w:rPr>
        <w:t>achievements</w:t>
      </w:r>
    </w:p>
    <w:tbl>
      <w:tblPr>
        <w:tblStyle w:val="TableGrid"/>
        <w:tblW w:w="7195" w:type="pct"/>
        <w:tblCellMar>
          <w:left w:w="0" w:type="dxa"/>
          <w:right w:w="0" w:type="dxa"/>
        </w:tblCellMar>
        <w:tblLook w:val="04A0" w:firstRow="1" w:lastRow="0" w:firstColumn="1" w:lastColumn="0" w:noHBand="0" w:noVBand="1"/>
        <w:tblDescription w:val="Skills layout table"/>
      </w:tblPr>
      <w:tblGrid>
        <w:gridCol w:w="10162"/>
        <w:gridCol w:w="3881"/>
      </w:tblGrid>
      <w:tr w:rsidR="00A01CC1" w:rsidRPr="00CA2006" w:rsidTr="006225B1">
        <w:tc>
          <w:tcPr>
            <w:tcW w:w="8789" w:type="dxa"/>
          </w:tcPr>
          <w:p w:rsidR="00A01CC1" w:rsidRPr="00123869" w:rsidRDefault="00E66166" w:rsidP="00A01CC1">
            <w:pPr>
              <w:pStyle w:val="ListBullet"/>
            </w:pPr>
            <w:r w:rsidRPr="00123869">
              <w:t xml:space="preserve">Received </w:t>
            </w:r>
            <w:r w:rsidRPr="00123869">
              <w:rPr>
                <w:b/>
              </w:rPr>
              <w:t xml:space="preserve">Appreciation certificate </w:t>
            </w:r>
            <w:r w:rsidRPr="00123869">
              <w:t xml:space="preserve">for the Excellency and dedication in </w:t>
            </w:r>
            <w:r w:rsidR="002F2863" w:rsidRPr="00123869">
              <w:t>Company.</w:t>
            </w:r>
          </w:p>
          <w:p w:rsidR="00E66166" w:rsidRPr="00123869" w:rsidRDefault="00E66166" w:rsidP="00E66166">
            <w:pPr>
              <w:pStyle w:val="ListBullet"/>
            </w:pPr>
            <w:r w:rsidRPr="00123869">
              <w:t xml:space="preserve">Awarded for being </w:t>
            </w:r>
            <w:r w:rsidRPr="00123869">
              <w:rPr>
                <w:b/>
              </w:rPr>
              <w:t>Topper in First Year of B.Tech programme (2015)</w:t>
            </w:r>
            <w:r w:rsidRPr="00123869">
              <w:t xml:space="preserve"> with 9.96 CGPA.</w:t>
            </w:r>
          </w:p>
          <w:p w:rsidR="00A01CC1" w:rsidRPr="00123869" w:rsidRDefault="00A01CC1" w:rsidP="00A01CC1">
            <w:pPr>
              <w:pStyle w:val="ListBullet"/>
              <w:rPr>
                <w:b/>
              </w:rPr>
            </w:pPr>
            <w:r w:rsidRPr="00123869">
              <w:t xml:space="preserve">Honored with gold medal for holding </w:t>
            </w:r>
            <w:r w:rsidRPr="00123869">
              <w:rPr>
                <w:b/>
              </w:rPr>
              <w:t>1st position in 12th academics.</w:t>
            </w:r>
          </w:p>
          <w:p w:rsidR="00A01CC1" w:rsidRPr="00123869" w:rsidRDefault="00A01CC1" w:rsidP="00A01CC1">
            <w:pPr>
              <w:pStyle w:val="ListBullet"/>
            </w:pPr>
            <w:r w:rsidRPr="00123869">
              <w:t xml:space="preserve">Participated </w:t>
            </w:r>
            <w:r w:rsidRPr="00123869">
              <w:rPr>
                <w:b/>
              </w:rPr>
              <w:t>in Deloitte Engineering School Maverick</w:t>
            </w:r>
            <w:r w:rsidRPr="00123869">
              <w:t xml:space="preserve"> competition.</w:t>
            </w:r>
          </w:p>
          <w:p w:rsidR="00A01CC1" w:rsidRPr="00123869" w:rsidRDefault="00A01CC1" w:rsidP="00A01CC1">
            <w:pPr>
              <w:pStyle w:val="ListBullet"/>
            </w:pPr>
            <w:r w:rsidRPr="00123869">
              <w:t xml:space="preserve">Attended the </w:t>
            </w:r>
            <w:r w:rsidRPr="00123869">
              <w:rPr>
                <w:b/>
              </w:rPr>
              <w:t>Web Development Bootcamp</w:t>
            </w:r>
            <w:r w:rsidRPr="00123869">
              <w:t xml:space="preserve"> of </w:t>
            </w:r>
            <w:r w:rsidRPr="00123869">
              <w:rPr>
                <w:b/>
              </w:rPr>
              <w:t>Microsoft Developer Community</w:t>
            </w:r>
            <w:r w:rsidRPr="00123869">
              <w:t>.</w:t>
            </w:r>
          </w:p>
          <w:p w:rsidR="00A01CC1" w:rsidRPr="00123869" w:rsidRDefault="00A01CC1" w:rsidP="002F59DC">
            <w:pPr>
              <w:pStyle w:val="ListBullet"/>
            </w:pPr>
            <w:r w:rsidRPr="00123869">
              <w:t xml:space="preserve">Member of </w:t>
            </w:r>
            <w:r w:rsidRPr="00123869">
              <w:rPr>
                <w:b/>
              </w:rPr>
              <w:t xml:space="preserve">Women </w:t>
            </w:r>
            <w:proofErr w:type="spellStart"/>
            <w:r w:rsidRPr="00123869">
              <w:rPr>
                <w:b/>
              </w:rPr>
              <w:t>Techmakers</w:t>
            </w:r>
            <w:proofErr w:type="spellEnd"/>
            <w:r w:rsidRPr="00123869">
              <w:t xml:space="preserve"> and </w:t>
            </w:r>
            <w:r w:rsidRPr="00123869">
              <w:rPr>
                <w:b/>
              </w:rPr>
              <w:t>Google Developer Group</w:t>
            </w:r>
            <w:r w:rsidRPr="00123869">
              <w:t xml:space="preserve"> Bhubaneswar.</w:t>
            </w:r>
          </w:p>
          <w:p w:rsidR="00A01CC1" w:rsidRPr="00CA2006" w:rsidRDefault="00A01CC1" w:rsidP="00A01CC1">
            <w:pPr>
              <w:pStyle w:val="Heading1"/>
              <w:outlineLvl w:val="0"/>
              <w:rPr>
                <w:sz w:val="26"/>
              </w:rPr>
            </w:pPr>
            <w:r>
              <w:rPr>
                <w:sz w:val="26"/>
              </w:rPr>
              <w:t>academic details</w:t>
            </w:r>
          </w:p>
          <w:tbl>
            <w:tblPr>
              <w:tblStyle w:val="TableGrid"/>
              <w:tblW w:w="10067" w:type="dxa"/>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067"/>
            </w:tblGrid>
            <w:tr w:rsidR="00A01CC1" w:rsidRPr="00CA2006" w:rsidTr="009E4BDB">
              <w:trPr>
                <w:trHeight w:val="2173"/>
              </w:trPr>
              <w:tc>
                <w:tcPr>
                  <w:tcW w:w="10067" w:type="dxa"/>
                </w:tcPr>
                <w:p w:rsidR="00A01CC1" w:rsidRPr="00A01CC1" w:rsidRDefault="00A01CC1" w:rsidP="00A01CC1">
                  <w:pPr>
                    <w:pStyle w:val="Heading2"/>
                    <w:outlineLvl w:val="1"/>
                    <w:rPr>
                      <w:smallCaps/>
                      <w:color w:val="595959" w:themeColor="text1" w:themeTint="A6"/>
                      <w:sz w:val="24"/>
                    </w:rPr>
                  </w:pPr>
                  <w:r w:rsidRPr="00A01CC1">
                    <w:rPr>
                      <w:smallCaps/>
                      <w:color w:val="595959" w:themeColor="text1" w:themeTint="A6"/>
                      <w:sz w:val="24"/>
                    </w:rPr>
                    <w:t>ITER (SOA University), Bhubaneswar</w:t>
                  </w:r>
                </w:p>
                <w:p w:rsidR="00A01CC1" w:rsidRPr="00A01CC1" w:rsidRDefault="00A01CC1" w:rsidP="00A01CC1">
                  <w:pPr>
                    <w:pStyle w:val="Heading2"/>
                    <w:outlineLvl w:val="1"/>
                    <w:rPr>
                      <w:b w:val="0"/>
                      <w:smallCaps/>
                      <w:color w:val="595959" w:themeColor="text1" w:themeTint="A6"/>
                      <w:sz w:val="24"/>
                    </w:rPr>
                  </w:pPr>
                  <w:r w:rsidRPr="00A01CC1">
                    <w:rPr>
                      <w:b w:val="0"/>
                      <w:smallCaps/>
                      <w:color w:val="595959" w:themeColor="text1" w:themeTint="A6"/>
                      <w:sz w:val="24"/>
                    </w:rPr>
                    <w:t>B.Te</w:t>
                  </w:r>
                  <w:r>
                    <w:rPr>
                      <w:b w:val="0"/>
                      <w:smallCaps/>
                      <w:color w:val="595959" w:themeColor="text1" w:themeTint="A6"/>
                      <w:sz w:val="24"/>
                    </w:rPr>
                    <w:t xml:space="preserve">ch. (Computer Sc. Of Eng.)        9.88                                                 </w:t>
                  </w:r>
                  <w:r w:rsidRPr="00A01CC1">
                    <w:rPr>
                      <w:b w:val="0"/>
                      <w:smallCaps/>
                      <w:color w:val="595959" w:themeColor="text1" w:themeTint="A6"/>
                      <w:sz w:val="24"/>
                    </w:rPr>
                    <w:t>2014-2018</w:t>
                  </w:r>
                </w:p>
                <w:p w:rsidR="00A01CC1" w:rsidRPr="00A01CC1" w:rsidRDefault="00A01CC1" w:rsidP="00A01CC1">
                  <w:pPr>
                    <w:pStyle w:val="Heading2"/>
                    <w:outlineLvl w:val="1"/>
                    <w:rPr>
                      <w:b w:val="0"/>
                      <w:smallCaps/>
                      <w:color w:val="595959" w:themeColor="text1" w:themeTint="A6"/>
                      <w:sz w:val="24"/>
                    </w:rPr>
                  </w:pPr>
                </w:p>
                <w:p w:rsidR="00A01CC1" w:rsidRPr="00A01CC1" w:rsidRDefault="00A01CC1" w:rsidP="00A01CC1">
                  <w:pPr>
                    <w:pStyle w:val="Heading2"/>
                    <w:outlineLvl w:val="1"/>
                    <w:rPr>
                      <w:smallCaps/>
                      <w:color w:val="595959" w:themeColor="text1" w:themeTint="A6"/>
                      <w:sz w:val="24"/>
                    </w:rPr>
                  </w:pPr>
                  <w:r w:rsidRPr="00A01CC1">
                    <w:rPr>
                      <w:smallCaps/>
                      <w:color w:val="595959" w:themeColor="text1" w:themeTint="A6"/>
                      <w:sz w:val="24"/>
                    </w:rPr>
                    <w:t>Kasidih High School, Jamshedpur</w:t>
                  </w:r>
                </w:p>
                <w:p w:rsidR="00A01CC1" w:rsidRPr="00A01CC1" w:rsidRDefault="00A01CC1" w:rsidP="00A01CC1">
                  <w:pPr>
                    <w:pStyle w:val="Heading2"/>
                    <w:outlineLvl w:val="1"/>
                    <w:rPr>
                      <w:b w:val="0"/>
                      <w:smallCaps/>
                      <w:color w:val="595959" w:themeColor="text1" w:themeTint="A6"/>
                      <w:sz w:val="24"/>
                    </w:rPr>
                  </w:pPr>
                  <w:r w:rsidRPr="00A01CC1">
                    <w:rPr>
                      <w:b w:val="0"/>
                      <w:smallCaps/>
                      <w:color w:val="595959" w:themeColor="text1" w:themeTint="A6"/>
                      <w:sz w:val="24"/>
                    </w:rPr>
                    <w:t>Class XII (CBSE)</w:t>
                  </w:r>
                  <w:r>
                    <w:rPr>
                      <w:b w:val="0"/>
                      <w:smallCaps/>
                      <w:color w:val="595959" w:themeColor="text1" w:themeTint="A6"/>
                      <w:sz w:val="24"/>
                    </w:rPr>
                    <w:t xml:space="preserve">                                        </w:t>
                  </w:r>
                  <w:r w:rsidRPr="00A01CC1">
                    <w:rPr>
                      <w:b w:val="0"/>
                      <w:smallCaps/>
                      <w:color w:val="595959" w:themeColor="text1" w:themeTint="A6"/>
                      <w:sz w:val="24"/>
                    </w:rPr>
                    <w:t>8</w:t>
                  </w:r>
                  <w:r>
                    <w:rPr>
                      <w:b w:val="0"/>
                      <w:smallCaps/>
                      <w:color w:val="595959" w:themeColor="text1" w:themeTint="A6"/>
                      <w:sz w:val="24"/>
                    </w:rPr>
                    <w:t xml:space="preserve">7.4%                                              </w:t>
                  </w:r>
                  <w:r w:rsidRPr="00A01CC1">
                    <w:rPr>
                      <w:b w:val="0"/>
                      <w:smallCaps/>
                      <w:color w:val="595959" w:themeColor="text1" w:themeTint="A6"/>
                      <w:sz w:val="24"/>
                    </w:rPr>
                    <w:t>2013-2014</w:t>
                  </w:r>
                </w:p>
                <w:p w:rsidR="00A01CC1" w:rsidRPr="00A01CC1" w:rsidRDefault="00A01CC1" w:rsidP="00A01CC1">
                  <w:pPr>
                    <w:pStyle w:val="Heading2"/>
                    <w:outlineLvl w:val="1"/>
                    <w:rPr>
                      <w:b w:val="0"/>
                      <w:smallCaps/>
                      <w:color w:val="595959" w:themeColor="text1" w:themeTint="A6"/>
                      <w:sz w:val="24"/>
                    </w:rPr>
                  </w:pPr>
                </w:p>
                <w:p w:rsidR="00A01CC1" w:rsidRPr="00A01CC1" w:rsidRDefault="00A01CC1" w:rsidP="00A01CC1">
                  <w:pPr>
                    <w:pStyle w:val="Heading2"/>
                    <w:outlineLvl w:val="1"/>
                    <w:rPr>
                      <w:smallCaps/>
                      <w:color w:val="595959" w:themeColor="text1" w:themeTint="A6"/>
                      <w:sz w:val="24"/>
                    </w:rPr>
                  </w:pPr>
                  <w:r w:rsidRPr="00A01CC1">
                    <w:rPr>
                      <w:smallCaps/>
                      <w:color w:val="595959" w:themeColor="text1" w:themeTint="A6"/>
                      <w:sz w:val="24"/>
                    </w:rPr>
                    <w:t>Xavier’s Eng. High School, Jamshedpur</w:t>
                  </w:r>
                </w:p>
                <w:p w:rsidR="00A01CC1" w:rsidRPr="00BC7B4F" w:rsidRDefault="00A01CC1" w:rsidP="00A01CC1">
                  <w:pPr>
                    <w:pStyle w:val="Heading2"/>
                    <w:outlineLvl w:val="1"/>
                    <w:rPr>
                      <w:b w:val="0"/>
                      <w:smallCaps/>
                      <w:color w:val="595959" w:themeColor="text1" w:themeTint="A6"/>
                      <w:sz w:val="24"/>
                    </w:rPr>
                  </w:pPr>
                  <w:r w:rsidRPr="00A01CC1">
                    <w:rPr>
                      <w:b w:val="0"/>
                      <w:smallCaps/>
                      <w:color w:val="595959" w:themeColor="text1" w:themeTint="A6"/>
                      <w:sz w:val="24"/>
                    </w:rPr>
                    <w:t xml:space="preserve">Class X (CBSE) </w:t>
                  </w:r>
                  <w:r>
                    <w:rPr>
                      <w:b w:val="0"/>
                      <w:smallCaps/>
                      <w:color w:val="595959" w:themeColor="text1" w:themeTint="A6"/>
                      <w:sz w:val="24"/>
                    </w:rPr>
                    <w:t xml:space="preserve">                                        CGPA 8.8(on scale of 10)    </w:t>
                  </w:r>
                  <w:r w:rsidR="002F2863">
                    <w:rPr>
                      <w:b w:val="0"/>
                      <w:smallCaps/>
                      <w:color w:val="595959" w:themeColor="text1" w:themeTint="A6"/>
                      <w:sz w:val="24"/>
                    </w:rPr>
                    <w:t xml:space="preserve"> </w:t>
                  </w:r>
                  <w:r>
                    <w:rPr>
                      <w:b w:val="0"/>
                      <w:smallCaps/>
                      <w:color w:val="595959" w:themeColor="text1" w:themeTint="A6"/>
                      <w:sz w:val="24"/>
                    </w:rPr>
                    <w:t xml:space="preserve">     </w:t>
                  </w:r>
                  <w:r w:rsidRPr="00A01CC1">
                    <w:rPr>
                      <w:b w:val="0"/>
                      <w:smallCaps/>
                      <w:color w:val="595959" w:themeColor="text1" w:themeTint="A6"/>
                      <w:sz w:val="24"/>
                    </w:rPr>
                    <w:t>2011-2012</w:t>
                  </w:r>
                </w:p>
              </w:tc>
            </w:tr>
          </w:tbl>
          <w:p w:rsidR="00A01CC1" w:rsidRPr="00CA2006" w:rsidRDefault="00A01CC1" w:rsidP="00A01CC1">
            <w:pPr>
              <w:pStyle w:val="ListBullet"/>
              <w:numPr>
                <w:ilvl w:val="0"/>
                <w:numId w:val="0"/>
              </w:numPr>
              <w:ind w:left="360" w:hanging="360"/>
              <w:rPr>
                <w:sz w:val="20"/>
              </w:rPr>
            </w:pPr>
          </w:p>
        </w:tc>
        <w:tc>
          <w:tcPr>
            <w:tcW w:w="4680" w:type="dxa"/>
            <w:tcMar>
              <w:left w:w="360" w:type="dxa"/>
            </w:tcMar>
          </w:tcPr>
          <w:p w:rsidR="00A01CC1" w:rsidRPr="00CA2006" w:rsidRDefault="00A01CC1" w:rsidP="006225B1">
            <w:pPr>
              <w:pStyle w:val="ListBullet"/>
              <w:numPr>
                <w:ilvl w:val="0"/>
                <w:numId w:val="0"/>
              </w:numPr>
              <w:contextualSpacing w:val="0"/>
              <w:rPr>
                <w:sz w:val="20"/>
              </w:rPr>
            </w:pPr>
          </w:p>
        </w:tc>
      </w:tr>
    </w:tbl>
    <w:p w:rsidR="004C6854" w:rsidRPr="00A01CC1" w:rsidRDefault="004C6854" w:rsidP="00DD2819">
      <w:pPr>
        <w:pStyle w:val="Heading1"/>
        <w:tabs>
          <w:tab w:val="left" w:pos="2338"/>
        </w:tabs>
        <w:rPr>
          <w:b w:val="0"/>
          <w:sz w:val="26"/>
        </w:rPr>
      </w:pPr>
    </w:p>
    <w:sectPr w:rsidR="004C6854" w:rsidRPr="00A01CC1" w:rsidSect="002F59DC">
      <w:footerReference w:type="default" r:id="rId7"/>
      <w:headerReference w:type="first" r:id="rId8"/>
      <w:pgSz w:w="12240" w:h="15840" w:code="1"/>
      <w:pgMar w:top="1" w:right="1041" w:bottom="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3F9" w:rsidRDefault="009123F9" w:rsidP="0068194B">
      <w:r>
        <w:separator/>
      </w:r>
    </w:p>
    <w:p w:rsidR="009123F9" w:rsidRDefault="009123F9"/>
    <w:p w:rsidR="009123F9" w:rsidRDefault="009123F9"/>
  </w:endnote>
  <w:endnote w:type="continuationSeparator" w:id="0">
    <w:p w:rsidR="009123F9" w:rsidRDefault="009123F9" w:rsidP="0068194B">
      <w:r>
        <w:continuationSeparator/>
      </w:r>
    </w:p>
    <w:p w:rsidR="009123F9" w:rsidRDefault="009123F9"/>
    <w:p w:rsidR="009123F9" w:rsidRDefault="009123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6142624"/>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070C5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3F9" w:rsidRDefault="009123F9" w:rsidP="0068194B">
      <w:r>
        <w:separator/>
      </w:r>
    </w:p>
    <w:p w:rsidR="009123F9" w:rsidRDefault="009123F9"/>
    <w:p w:rsidR="009123F9" w:rsidRDefault="009123F9"/>
  </w:footnote>
  <w:footnote w:type="continuationSeparator" w:id="0">
    <w:p w:rsidR="009123F9" w:rsidRDefault="009123F9" w:rsidP="0068194B">
      <w:r>
        <w:continuationSeparator/>
      </w:r>
    </w:p>
    <w:p w:rsidR="009123F9" w:rsidRDefault="009123F9"/>
    <w:p w:rsidR="009123F9" w:rsidRDefault="009123F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lang w:val="en-IN" w:eastAsia="en-IN"/>
      </w:rPr>
      <mc:AlternateContent>
        <mc:Choice Requires="wps">
          <w:drawing>
            <wp:anchor distT="0" distB="0" distL="114300" distR="114300" simplePos="0" relativeHeight="251659264" behindDoc="1" locked="0" layoutInCell="1" allowOverlap="1" wp14:anchorId="62D354D7" wp14:editId="606AB9D5">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921872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D3F03280"/>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C2325F"/>
    <w:multiLevelType w:val="hybridMultilevel"/>
    <w:tmpl w:val="528E7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DF1429"/>
    <w:multiLevelType w:val="hybridMultilevel"/>
    <w:tmpl w:val="32F080B6"/>
    <w:lvl w:ilvl="0" w:tplc="31AC1AC4">
      <w:numFmt w:val="bullet"/>
      <w:lvlText w:val=""/>
      <w:lvlJc w:val="left"/>
      <w:pPr>
        <w:ind w:left="460" w:hanging="360"/>
      </w:pPr>
      <w:rPr>
        <w:rFonts w:ascii="Symbol" w:eastAsia="Symbol" w:hAnsi="Symbol" w:cs="Symbol" w:hint="default"/>
        <w:color w:val="1D824B"/>
        <w:w w:val="100"/>
        <w:sz w:val="24"/>
        <w:szCs w:val="24"/>
        <w:lang w:val="en-US" w:eastAsia="en-US" w:bidi="en-US"/>
      </w:rPr>
    </w:lvl>
    <w:lvl w:ilvl="1" w:tplc="2FB6B674">
      <w:numFmt w:val="bullet"/>
      <w:lvlText w:val=""/>
      <w:lvlJc w:val="left"/>
      <w:pPr>
        <w:ind w:left="1491" w:hanging="360"/>
      </w:pPr>
      <w:rPr>
        <w:rFonts w:ascii="Symbol" w:eastAsia="Symbol" w:hAnsi="Symbol" w:cs="Symbol" w:hint="default"/>
        <w:color w:val="1D824B"/>
        <w:w w:val="100"/>
        <w:sz w:val="20"/>
        <w:szCs w:val="20"/>
        <w:lang w:val="en-US" w:eastAsia="en-US" w:bidi="en-US"/>
      </w:rPr>
    </w:lvl>
    <w:lvl w:ilvl="2" w:tplc="337A1676">
      <w:numFmt w:val="bullet"/>
      <w:lvlText w:val="•"/>
      <w:lvlJc w:val="left"/>
      <w:pPr>
        <w:ind w:left="2400" w:hanging="360"/>
      </w:pPr>
      <w:rPr>
        <w:rFonts w:hint="default"/>
        <w:lang w:val="en-US" w:eastAsia="en-US" w:bidi="en-US"/>
      </w:rPr>
    </w:lvl>
    <w:lvl w:ilvl="3" w:tplc="3192102A">
      <w:numFmt w:val="bullet"/>
      <w:lvlText w:val="•"/>
      <w:lvlJc w:val="left"/>
      <w:pPr>
        <w:ind w:left="3300" w:hanging="360"/>
      </w:pPr>
      <w:rPr>
        <w:rFonts w:hint="default"/>
        <w:lang w:val="en-US" w:eastAsia="en-US" w:bidi="en-US"/>
      </w:rPr>
    </w:lvl>
    <w:lvl w:ilvl="4" w:tplc="81F65CB4">
      <w:numFmt w:val="bullet"/>
      <w:lvlText w:val="•"/>
      <w:lvlJc w:val="left"/>
      <w:pPr>
        <w:ind w:left="4200" w:hanging="360"/>
      </w:pPr>
      <w:rPr>
        <w:rFonts w:hint="default"/>
        <w:lang w:val="en-US" w:eastAsia="en-US" w:bidi="en-US"/>
      </w:rPr>
    </w:lvl>
    <w:lvl w:ilvl="5" w:tplc="D5E2C0C6">
      <w:numFmt w:val="bullet"/>
      <w:lvlText w:val="•"/>
      <w:lvlJc w:val="left"/>
      <w:pPr>
        <w:ind w:left="5100" w:hanging="360"/>
      </w:pPr>
      <w:rPr>
        <w:rFonts w:hint="default"/>
        <w:lang w:val="en-US" w:eastAsia="en-US" w:bidi="en-US"/>
      </w:rPr>
    </w:lvl>
    <w:lvl w:ilvl="6" w:tplc="1AC43E7A">
      <w:numFmt w:val="bullet"/>
      <w:lvlText w:val="•"/>
      <w:lvlJc w:val="left"/>
      <w:pPr>
        <w:ind w:left="6000" w:hanging="360"/>
      </w:pPr>
      <w:rPr>
        <w:rFonts w:hint="default"/>
        <w:lang w:val="en-US" w:eastAsia="en-US" w:bidi="en-US"/>
      </w:rPr>
    </w:lvl>
    <w:lvl w:ilvl="7" w:tplc="1E84F13C">
      <w:numFmt w:val="bullet"/>
      <w:lvlText w:val="•"/>
      <w:lvlJc w:val="left"/>
      <w:pPr>
        <w:ind w:left="6900" w:hanging="360"/>
      </w:pPr>
      <w:rPr>
        <w:rFonts w:hint="default"/>
        <w:lang w:val="en-US" w:eastAsia="en-US" w:bidi="en-US"/>
      </w:rPr>
    </w:lvl>
    <w:lvl w:ilvl="8" w:tplc="46883D52">
      <w:numFmt w:val="bullet"/>
      <w:lvlText w:val="•"/>
      <w:lvlJc w:val="left"/>
      <w:pPr>
        <w:ind w:left="7800" w:hanging="360"/>
      </w:pPr>
      <w:rPr>
        <w:rFonts w:hint="default"/>
        <w:lang w:val="en-US" w:eastAsia="en-US" w:bidi="en-US"/>
      </w:rPr>
    </w:lvl>
  </w:abstractNum>
  <w:abstractNum w:abstractNumId="12" w15:restartNumberingAfterBreak="0">
    <w:nsid w:val="11115D51"/>
    <w:multiLevelType w:val="hybridMultilevel"/>
    <w:tmpl w:val="8AA8B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20E380D"/>
    <w:multiLevelType w:val="hybridMultilevel"/>
    <w:tmpl w:val="1F4E5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E34D0F"/>
    <w:multiLevelType w:val="hybridMultilevel"/>
    <w:tmpl w:val="DF381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2E241A4"/>
    <w:multiLevelType w:val="hybridMultilevel"/>
    <w:tmpl w:val="C31A7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FE2FCB"/>
    <w:multiLevelType w:val="hybridMultilevel"/>
    <w:tmpl w:val="5C00E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630329"/>
    <w:multiLevelType w:val="hybridMultilevel"/>
    <w:tmpl w:val="F7181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0822AD"/>
    <w:multiLevelType w:val="hybridMultilevel"/>
    <w:tmpl w:val="1EE474E2"/>
    <w:lvl w:ilvl="0" w:tplc="7630A5AC">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BD60C9"/>
    <w:multiLevelType w:val="hybridMultilevel"/>
    <w:tmpl w:val="ACDAC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1BF524C"/>
    <w:multiLevelType w:val="hybridMultilevel"/>
    <w:tmpl w:val="43824FDE"/>
    <w:lvl w:ilvl="0" w:tplc="7630A5AC">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C709A6"/>
    <w:multiLevelType w:val="hybridMultilevel"/>
    <w:tmpl w:val="A9722E92"/>
    <w:lvl w:ilvl="0" w:tplc="7630A5AC">
      <w:start w:val="1"/>
      <w:numFmt w:val="bullet"/>
      <w:lvlText w:val=""/>
      <w:lvlJc w:val="righ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65E6ECF"/>
    <w:multiLevelType w:val="hybridMultilevel"/>
    <w:tmpl w:val="73284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317D6B"/>
    <w:multiLevelType w:val="hybridMultilevel"/>
    <w:tmpl w:val="9AD20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3"/>
  </w:num>
  <w:num w:numId="6">
    <w:abstractNumId w:val="3"/>
  </w:num>
  <w:num w:numId="7">
    <w:abstractNumId w:val="16"/>
  </w:num>
  <w:num w:numId="8">
    <w:abstractNumId w:val="2"/>
  </w:num>
  <w:num w:numId="9">
    <w:abstractNumId w:val="22"/>
  </w:num>
  <w:num w:numId="10">
    <w:abstractNumId w:val="5"/>
  </w:num>
  <w:num w:numId="11">
    <w:abstractNumId w:val="4"/>
  </w:num>
  <w:num w:numId="12">
    <w:abstractNumId w:val="1"/>
  </w:num>
  <w:num w:numId="13">
    <w:abstractNumId w:val="0"/>
  </w:num>
  <w:num w:numId="14">
    <w:abstractNumId w:val="18"/>
  </w:num>
  <w:num w:numId="15">
    <w:abstractNumId w:val="23"/>
  </w:num>
  <w:num w:numId="16">
    <w:abstractNumId w:val="24"/>
  </w:num>
  <w:num w:numId="17">
    <w:abstractNumId w:val="20"/>
  </w:num>
  <w:num w:numId="18">
    <w:abstractNumId w:val="26"/>
  </w:num>
  <w:num w:numId="19">
    <w:abstractNumId w:val="15"/>
  </w:num>
  <w:num w:numId="20">
    <w:abstractNumId w:val="25"/>
  </w:num>
  <w:num w:numId="21">
    <w:abstractNumId w:val="19"/>
  </w:num>
  <w:num w:numId="22">
    <w:abstractNumId w:val="21"/>
  </w:num>
  <w:num w:numId="23">
    <w:abstractNumId w:val="17"/>
  </w:num>
  <w:num w:numId="24">
    <w:abstractNumId w:val="12"/>
  </w:num>
  <w:num w:numId="25">
    <w:abstractNumId w:val="10"/>
  </w:num>
  <w:num w:numId="26">
    <w:abstractNumId w:val="1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002"/>
    <w:rsid w:val="000001EF"/>
    <w:rsid w:val="00007322"/>
    <w:rsid w:val="00007728"/>
    <w:rsid w:val="00024584"/>
    <w:rsid w:val="00024730"/>
    <w:rsid w:val="00055E95"/>
    <w:rsid w:val="000678E8"/>
    <w:rsid w:val="0007021F"/>
    <w:rsid w:val="00070C50"/>
    <w:rsid w:val="00087EF1"/>
    <w:rsid w:val="000B2BA5"/>
    <w:rsid w:val="000E7176"/>
    <w:rsid w:val="000F2F8C"/>
    <w:rsid w:val="000F7B5C"/>
    <w:rsid w:val="0010006E"/>
    <w:rsid w:val="001045A8"/>
    <w:rsid w:val="00106A70"/>
    <w:rsid w:val="00114A91"/>
    <w:rsid w:val="00123869"/>
    <w:rsid w:val="001427E1"/>
    <w:rsid w:val="00145002"/>
    <w:rsid w:val="00163668"/>
    <w:rsid w:val="00171566"/>
    <w:rsid w:val="00174676"/>
    <w:rsid w:val="001755A8"/>
    <w:rsid w:val="00184014"/>
    <w:rsid w:val="00192008"/>
    <w:rsid w:val="001A19A9"/>
    <w:rsid w:val="001C0E68"/>
    <w:rsid w:val="001C4B6F"/>
    <w:rsid w:val="001D0BF1"/>
    <w:rsid w:val="001E3120"/>
    <w:rsid w:val="001E7E0C"/>
    <w:rsid w:val="001F0BB0"/>
    <w:rsid w:val="001F4E6D"/>
    <w:rsid w:val="001F6140"/>
    <w:rsid w:val="00203573"/>
    <w:rsid w:val="0020597D"/>
    <w:rsid w:val="00213B4C"/>
    <w:rsid w:val="002253B0"/>
    <w:rsid w:val="00236D54"/>
    <w:rsid w:val="00237DC1"/>
    <w:rsid w:val="00241D8C"/>
    <w:rsid w:val="00241FDB"/>
    <w:rsid w:val="00241FEE"/>
    <w:rsid w:val="0024720C"/>
    <w:rsid w:val="002523C3"/>
    <w:rsid w:val="002617AE"/>
    <w:rsid w:val="002638D0"/>
    <w:rsid w:val="002647D3"/>
    <w:rsid w:val="00275EAE"/>
    <w:rsid w:val="00294998"/>
    <w:rsid w:val="00297F18"/>
    <w:rsid w:val="002A1945"/>
    <w:rsid w:val="002B2958"/>
    <w:rsid w:val="002B3FC8"/>
    <w:rsid w:val="002B3FEE"/>
    <w:rsid w:val="002D1615"/>
    <w:rsid w:val="002D23C5"/>
    <w:rsid w:val="002D6137"/>
    <w:rsid w:val="002E7E61"/>
    <w:rsid w:val="002F05E5"/>
    <w:rsid w:val="002F254D"/>
    <w:rsid w:val="002F2863"/>
    <w:rsid w:val="002F30E4"/>
    <w:rsid w:val="002F59DC"/>
    <w:rsid w:val="00307140"/>
    <w:rsid w:val="00316DFF"/>
    <w:rsid w:val="00325B57"/>
    <w:rsid w:val="00330B1B"/>
    <w:rsid w:val="00336056"/>
    <w:rsid w:val="003462CD"/>
    <w:rsid w:val="00350F73"/>
    <w:rsid w:val="003544E1"/>
    <w:rsid w:val="00366398"/>
    <w:rsid w:val="003A0632"/>
    <w:rsid w:val="003A30E5"/>
    <w:rsid w:val="003A3492"/>
    <w:rsid w:val="003A54FE"/>
    <w:rsid w:val="003A6ADF"/>
    <w:rsid w:val="003B5928"/>
    <w:rsid w:val="003C5A45"/>
    <w:rsid w:val="003D380F"/>
    <w:rsid w:val="003E01C8"/>
    <w:rsid w:val="003E160D"/>
    <w:rsid w:val="003F1D5F"/>
    <w:rsid w:val="00405128"/>
    <w:rsid w:val="00406CFF"/>
    <w:rsid w:val="00416B25"/>
    <w:rsid w:val="00420592"/>
    <w:rsid w:val="004319E0"/>
    <w:rsid w:val="00437E8C"/>
    <w:rsid w:val="00440225"/>
    <w:rsid w:val="0045474A"/>
    <w:rsid w:val="004574CA"/>
    <w:rsid w:val="004726BC"/>
    <w:rsid w:val="00474105"/>
    <w:rsid w:val="00480E6E"/>
    <w:rsid w:val="00486277"/>
    <w:rsid w:val="00494CF6"/>
    <w:rsid w:val="00495C82"/>
    <w:rsid w:val="00495F8D"/>
    <w:rsid w:val="004A155D"/>
    <w:rsid w:val="004A1FAE"/>
    <w:rsid w:val="004A32FF"/>
    <w:rsid w:val="004B06EB"/>
    <w:rsid w:val="004B6AD0"/>
    <w:rsid w:val="004C10A3"/>
    <w:rsid w:val="004C2D5D"/>
    <w:rsid w:val="004C33E1"/>
    <w:rsid w:val="004C6854"/>
    <w:rsid w:val="004E01EB"/>
    <w:rsid w:val="004E2794"/>
    <w:rsid w:val="00510392"/>
    <w:rsid w:val="00513E2A"/>
    <w:rsid w:val="00533ECA"/>
    <w:rsid w:val="0054172A"/>
    <w:rsid w:val="00566A35"/>
    <w:rsid w:val="0056701E"/>
    <w:rsid w:val="005740D7"/>
    <w:rsid w:val="005940CF"/>
    <w:rsid w:val="005A0F26"/>
    <w:rsid w:val="005A1B10"/>
    <w:rsid w:val="005A6850"/>
    <w:rsid w:val="005B1B1B"/>
    <w:rsid w:val="005C5932"/>
    <w:rsid w:val="005D3CA7"/>
    <w:rsid w:val="005D4CC1"/>
    <w:rsid w:val="005F4B91"/>
    <w:rsid w:val="005F55D2"/>
    <w:rsid w:val="00615377"/>
    <w:rsid w:val="0061596C"/>
    <w:rsid w:val="0062312F"/>
    <w:rsid w:val="00625F2C"/>
    <w:rsid w:val="00645DE7"/>
    <w:rsid w:val="006618E9"/>
    <w:rsid w:val="0068194B"/>
    <w:rsid w:val="00692703"/>
    <w:rsid w:val="006A1962"/>
    <w:rsid w:val="006A48A0"/>
    <w:rsid w:val="006B5D48"/>
    <w:rsid w:val="006B7D7B"/>
    <w:rsid w:val="006C1A5E"/>
    <w:rsid w:val="006D38FE"/>
    <w:rsid w:val="006D7C41"/>
    <w:rsid w:val="006E1507"/>
    <w:rsid w:val="006F2B38"/>
    <w:rsid w:val="00701402"/>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208B"/>
    <w:rsid w:val="00834955"/>
    <w:rsid w:val="00855B59"/>
    <w:rsid w:val="00860461"/>
    <w:rsid w:val="0086487C"/>
    <w:rsid w:val="00870B20"/>
    <w:rsid w:val="00882691"/>
    <w:rsid w:val="008829F8"/>
    <w:rsid w:val="00885897"/>
    <w:rsid w:val="0089745C"/>
    <w:rsid w:val="008A1323"/>
    <w:rsid w:val="008A6538"/>
    <w:rsid w:val="008C7056"/>
    <w:rsid w:val="008F3B14"/>
    <w:rsid w:val="00901899"/>
    <w:rsid w:val="0090344B"/>
    <w:rsid w:val="00905715"/>
    <w:rsid w:val="009123F9"/>
    <w:rsid w:val="0091321E"/>
    <w:rsid w:val="00913946"/>
    <w:rsid w:val="0092726B"/>
    <w:rsid w:val="009329B8"/>
    <w:rsid w:val="009361BA"/>
    <w:rsid w:val="00944F78"/>
    <w:rsid w:val="009510E7"/>
    <w:rsid w:val="00952C89"/>
    <w:rsid w:val="009571D8"/>
    <w:rsid w:val="009646B7"/>
    <w:rsid w:val="009650EA"/>
    <w:rsid w:val="00973224"/>
    <w:rsid w:val="0097790C"/>
    <w:rsid w:val="0098506E"/>
    <w:rsid w:val="009A2811"/>
    <w:rsid w:val="009A44CE"/>
    <w:rsid w:val="009B1962"/>
    <w:rsid w:val="009C4DFC"/>
    <w:rsid w:val="009D44F8"/>
    <w:rsid w:val="009E3160"/>
    <w:rsid w:val="009E4BDB"/>
    <w:rsid w:val="009F220C"/>
    <w:rsid w:val="009F3B05"/>
    <w:rsid w:val="009F4931"/>
    <w:rsid w:val="00A01CC1"/>
    <w:rsid w:val="00A14534"/>
    <w:rsid w:val="00A16DAA"/>
    <w:rsid w:val="00A24162"/>
    <w:rsid w:val="00A25023"/>
    <w:rsid w:val="00A270EA"/>
    <w:rsid w:val="00A34BA2"/>
    <w:rsid w:val="00A3647D"/>
    <w:rsid w:val="00A36F27"/>
    <w:rsid w:val="00A42E32"/>
    <w:rsid w:val="00A46E63"/>
    <w:rsid w:val="00A51DC5"/>
    <w:rsid w:val="00A53DE1"/>
    <w:rsid w:val="00A615E1"/>
    <w:rsid w:val="00A6622C"/>
    <w:rsid w:val="00A755E8"/>
    <w:rsid w:val="00A93A5D"/>
    <w:rsid w:val="00A96EDC"/>
    <w:rsid w:val="00AA36E7"/>
    <w:rsid w:val="00AB32F8"/>
    <w:rsid w:val="00AB610B"/>
    <w:rsid w:val="00AD360E"/>
    <w:rsid w:val="00AD40FB"/>
    <w:rsid w:val="00AD782D"/>
    <w:rsid w:val="00AE7650"/>
    <w:rsid w:val="00AF57D0"/>
    <w:rsid w:val="00B05B1F"/>
    <w:rsid w:val="00B10EBE"/>
    <w:rsid w:val="00B236F1"/>
    <w:rsid w:val="00B326F4"/>
    <w:rsid w:val="00B50F99"/>
    <w:rsid w:val="00B51D1B"/>
    <w:rsid w:val="00B540F4"/>
    <w:rsid w:val="00B60FD0"/>
    <w:rsid w:val="00B622DF"/>
    <w:rsid w:val="00B6332A"/>
    <w:rsid w:val="00B81760"/>
    <w:rsid w:val="00B8494C"/>
    <w:rsid w:val="00BA1546"/>
    <w:rsid w:val="00BB4E51"/>
    <w:rsid w:val="00BC7B4F"/>
    <w:rsid w:val="00BD431F"/>
    <w:rsid w:val="00BD498D"/>
    <w:rsid w:val="00BE423E"/>
    <w:rsid w:val="00BF61AC"/>
    <w:rsid w:val="00C47FA6"/>
    <w:rsid w:val="00C57FC6"/>
    <w:rsid w:val="00C66A7D"/>
    <w:rsid w:val="00C779DA"/>
    <w:rsid w:val="00C814F7"/>
    <w:rsid w:val="00CA2006"/>
    <w:rsid w:val="00CA4B4D"/>
    <w:rsid w:val="00CB35C3"/>
    <w:rsid w:val="00CD323D"/>
    <w:rsid w:val="00CE4030"/>
    <w:rsid w:val="00CE64B3"/>
    <w:rsid w:val="00CF10F1"/>
    <w:rsid w:val="00CF1A49"/>
    <w:rsid w:val="00D0630C"/>
    <w:rsid w:val="00D243A9"/>
    <w:rsid w:val="00D305E5"/>
    <w:rsid w:val="00D375A6"/>
    <w:rsid w:val="00D37CD3"/>
    <w:rsid w:val="00D66A52"/>
    <w:rsid w:val="00D66EFA"/>
    <w:rsid w:val="00D72A2D"/>
    <w:rsid w:val="00D91DDA"/>
    <w:rsid w:val="00D9521A"/>
    <w:rsid w:val="00DA3914"/>
    <w:rsid w:val="00DA59AA"/>
    <w:rsid w:val="00DB6915"/>
    <w:rsid w:val="00DB77CB"/>
    <w:rsid w:val="00DB7E1E"/>
    <w:rsid w:val="00DC1B78"/>
    <w:rsid w:val="00DC2A2F"/>
    <w:rsid w:val="00DC600B"/>
    <w:rsid w:val="00DD2819"/>
    <w:rsid w:val="00DE0FAA"/>
    <w:rsid w:val="00DE136D"/>
    <w:rsid w:val="00DE6534"/>
    <w:rsid w:val="00DF4D6C"/>
    <w:rsid w:val="00E01923"/>
    <w:rsid w:val="00E14498"/>
    <w:rsid w:val="00E2397A"/>
    <w:rsid w:val="00E24D16"/>
    <w:rsid w:val="00E254DB"/>
    <w:rsid w:val="00E300FC"/>
    <w:rsid w:val="00E362DB"/>
    <w:rsid w:val="00E5632B"/>
    <w:rsid w:val="00E563FB"/>
    <w:rsid w:val="00E66166"/>
    <w:rsid w:val="00E70240"/>
    <w:rsid w:val="00E71E6B"/>
    <w:rsid w:val="00E81CC5"/>
    <w:rsid w:val="00E85A87"/>
    <w:rsid w:val="00E85B4A"/>
    <w:rsid w:val="00E9528E"/>
    <w:rsid w:val="00EA5099"/>
    <w:rsid w:val="00EC1351"/>
    <w:rsid w:val="00EC4CBF"/>
    <w:rsid w:val="00EE2CA8"/>
    <w:rsid w:val="00EF17E8"/>
    <w:rsid w:val="00EF2502"/>
    <w:rsid w:val="00EF51D9"/>
    <w:rsid w:val="00F130DD"/>
    <w:rsid w:val="00F23530"/>
    <w:rsid w:val="00F24884"/>
    <w:rsid w:val="00F476C4"/>
    <w:rsid w:val="00F61DF9"/>
    <w:rsid w:val="00F81960"/>
    <w:rsid w:val="00F8769D"/>
    <w:rsid w:val="00F9350C"/>
    <w:rsid w:val="00F94EB5"/>
    <w:rsid w:val="00F9624D"/>
    <w:rsid w:val="00FA5E35"/>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3EE3F"/>
  <w15:chartTrackingRefBased/>
  <w15:docId w15:val="{33433BE7-71FA-4838-A9FE-69A5FC4D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1"/>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2510\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42348659C64ACC90FE6B127B550853"/>
        <w:category>
          <w:name w:val="General"/>
          <w:gallery w:val="placeholder"/>
        </w:category>
        <w:types>
          <w:type w:val="bbPlcHdr"/>
        </w:types>
        <w:behaviors>
          <w:behavior w:val="content"/>
        </w:behaviors>
        <w:guid w:val="{0DF94083-5A74-4D27-9D3C-A54209E49050}"/>
      </w:docPartPr>
      <w:docPartBody>
        <w:p w:rsidR="00C1424E" w:rsidRDefault="00A5411D">
          <w:pPr>
            <w:pStyle w:val="9A42348659C64ACC90FE6B127B550853"/>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0C1"/>
    <w:rsid w:val="00012A2F"/>
    <w:rsid w:val="0008238D"/>
    <w:rsid w:val="00143E45"/>
    <w:rsid w:val="0017280B"/>
    <w:rsid w:val="002276C5"/>
    <w:rsid w:val="00577653"/>
    <w:rsid w:val="009272C7"/>
    <w:rsid w:val="00A5411D"/>
    <w:rsid w:val="00C07616"/>
    <w:rsid w:val="00C1424E"/>
    <w:rsid w:val="00DD0CB5"/>
    <w:rsid w:val="00E04E32"/>
    <w:rsid w:val="00E712B7"/>
    <w:rsid w:val="00E920C1"/>
    <w:rsid w:val="00F32FAA"/>
    <w:rsid w:val="00F96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D77830E424A3EB4E2C888E4132E68">
    <w:name w:val="C3ED77830E424A3EB4E2C888E4132E68"/>
  </w:style>
  <w:style w:type="character" w:styleId="IntenseEmphasis">
    <w:name w:val="Intense Emphasis"/>
    <w:basedOn w:val="DefaultParagraphFont"/>
    <w:uiPriority w:val="2"/>
    <w:rPr>
      <w:b/>
      <w:iCs/>
      <w:color w:val="262626" w:themeColor="text1" w:themeTint="D9"/>
    </w:rPr>
  </w:style>
  <w:style w:type="paragraph" w:customStyle="1" w:styleId="6053000998434DE89EC16C0847B8AFC1">
    <w:name w:val="6053000998434DE89EC16C0847B8AFC1"/>
  </w:style>
  <w:style w:type="paragraph" w:customStyle="1" w:styleId="5F823B229F244F3180BA40EF8D599763">
    <w:name w:val="5F823B229F244F3180BA40EF8D599763"/>
  </w:style>
  <w:style w:type="paragraph" w:customStyle="1" w:styleId="89B80C04ACAE45C498914997109D9782">
    <w:name w:val="89B80C04ACAE45C498914997109D9782"/>
  </w:style>
  <w:style w:type="paragraph" w:customStyle="1" w:styleId="03DA98A5F4734129927E2AACF4A8E29B">
    <w:name w:val="03DA98A5F4734129927E2AACF4A8E29B"/>
  </w:style>
  <w:style w:type="paragraph" w:customStyle="1" w:styleId="D62DB72816AA4B7194515A61B04197B1">
    <w:name w:val="D62DB72816AA4B7194515A61B04197B1"/>
  </w:style>
  <w:style w:type="paragraph" w:customStyle="1" w:styleId="9A42348659C64ACC90FE6B127B550853">
    <w:name w:val="9A42348659C64ACC90FE6B127B550853"/>
  </w:style>
  <w:style w:type="paragraph" w:customStyle="1" w:styleId="77EC02B71D544BFFA3D503198F8C4225">
    <w:name w:val="77EC02B71D544BFFA3D503198F8C4225"/>
  </w:style>
  <w:style w:type="paragraph" w:customStyle="1" w:styleId="777FB211A2B840399324BACD56CFE696">
    <w:name w:val="777FB211A2B840399324BACD56CFE696"/>
  </w:style>
  <w:style w:type="paragraph" w:customStyle="1" w:styleId="F597E723FC5948FF8DB3C4DF48AF4773">
    <w:name w:val="F597E723FC5948FF8DB3C4DF48AF4773"/>
  </w:style>
  <w:style w:type="paragraph" w:customStyle="1" w:styleId="9E594D40067B416284E73636FB758267">
    <w:name w:val="9E594D40067B416284E73636FB758267"/>
  </w:style>
  <w:style w:type="paragraph" w:customStyle="1" w:styleId="418E9B45F68C4C44B5851182E6907D8B">
    <w:name w:val="418E9B45F68C4C44B5851182E6907D8B"/>
  </w:style>
  <w:style w:type="paragraph" w:customStyle="1" w:styleId="19A29E25F3B14F32A675943BE0D64D4F">
    <w:name w:val="19A29E25F3B14F32A675943BE0D64D4F"/>
  </w:style>
  <w:style w:type="paragraph" w:customStyle="1" w:styleId="3CCB489B849249B485F39A5907B547DD">
    <w:name w:val="3CCB489B849249B485F39A5907B547DD"/>
  </w:style>
  <w:style w:type="paragraph" w:customStyle="1" w:styleId="3072D66874ED4967B4D1311AEF1BC3C7">
    <w:name w:val="3072D66874ED4967B4D1311AEF1BC3C7"/>
  </w:style>
  <w:style w:type="character" w:styleId="SubtleReference">
    <w:name w:val="Subtle Reference"/>
    <w:basedOn w:val="DefaultParagraphFont"/>
    <w:uiPriority w:val="10"/>
    <w:qFormat/>
    <w:rsid w:val="00E920C1"/>
    <w:rPr>
      <w:b/>
      <w:caps w:val="0"/>
      <w:smallCaps/>
      <w:color w:val="595959" w:themeColor="text1" w:themeTint="A6"/>
    </w:rPr>
  </w:style>
  <w:style w:type="paragraph" w:customStyle="1" w:styleId="36EDCB99A44841CA8D97DEC75327895D">
    <w:name w:val="36EDCB99A44841CA8D97DEC75327895D"/>
  </w:style>
  <w:style w:type="paragraph" w:customStyle="1" w:styleId="C519658E338D4E8D9493326EA155D0BD">
    <w:name w:val="C519658E338D4E8D9493326EA155D0BD"/>
  </w:style>
  <w:style w:type="paragraph" w:customStyle="1" w:styleId="A9516A7923B7493E9598B435E565ED05">
    <w:name w:val="A9516A7923B7493E9598B435E565ED05"/>
  </w:style>
  <w:style w:type="paragraph" w:customStyle="1" w:styleId="34E26DA31B61487D9AD50163F63ACB11">
    <w:name w:val="34E26DA31B61487D9AD50163F63ACB11"/>
  </w:style>
  <w:style w:type="paragraph" w:customStyle="1" w:styleId="BEF3615A819D4F399EE2C388242B1451">
    <w:name w:val="BEF3615A819D4F399EE2C388242B1451"/>
  </w:style>
  <w:style w:type="paragraph" w:customStyle="1" w:styleId="20F8ADBF8D53401CABDC723E3C773A22">
    <w:name w:val="20F8ADBF8D53401CABDC723E3C773A22"/>
  </w:style>
  <w:style w:type="paragraph" w:customStyle="1" w:styleId="BA8FECE0D8414A64A705D41435A9DD97">
    <w:name w:val="BA8FECE0D8414A64A705D41435A9DD97"/>
  </w:style>
  <w:style w:type="paragraph" w:customStyle="1" w:styleId="DFB3F928F64942028166C51A2EDE30A8">
    <w:name w:val="DFB3F928F64942028166C51A2EDE30A8"/>
  </w:style>
  <w:style w:type="paragraph" w:customStyle="1" w:styleId="01F61232FE86426398A8B86E33FC05F5">
    <w:name w:val="01F61232FE86426398A8B86E33FC05F5"/>
  </w:style>
  <w:style w:type="paragraph" w:customStyle="1" w:styleId="C57C13E53882419BA8CFFFEEEAD30017">
    <w:name w:val="C57C13E53882419BA8CFFFEEEAD30017"/>
  </w:style>
  <w:style w:type="paragraph" w:customStyle="1" w:styleId="104F885146D7476AB7760956A6B1463F">
    <w:name w:val="104F885146D7476AB7760956A6B1463F"/>
  </w:style>
  <w:style w:type="paragraph" w:customStyle="1" w:styleId="DDCC22FEE7644925B0BD4214B8815AFF">
    <w:name w:val="DDCC22FEE7644925B0BD4214B8815AFF"/>
  </w:style>
  <w:style w:type="paragraph" w:customStyle="1" w:styleId="4816FD088DB1484A9E0F3675333FC19E">
    <w:name w:val="4816FD088DB1484A9E0F3675333FC19E"/>
  </w:style>
  <w:style w:type="paragraph" w:customStyle="1" w:styleId="91F91B8928384B27B5D79740F5509D40">
    <w:name w:val="91F91B8928384B27B5D79740F5509D40"/>
  </w:style>
  <w:style w:type="paragraph" w:customStyle="1" w:styleId="01BCBDBEC02546BA812F3F2CA0C9A5F9">
    <w:name w:val="01BCBDBEC02546BA812F3F2CA0C9A5F9"/>
  </w:style>
  <w:style w:type="paragraph" w:customStyle="1" w:styleId="D2E8D4DE9F6947EB8CBA0272E60F026E">
    <w:name w:val="D2E8D4DE9F6947EB8CBA0272E60F026E"/>
  </w:style>
  <w:style w:type="paragraph" w:customStyle="1" w:styleId="DDA3155661314CEDBA4587A3D932B152">
    <w:name w:val="DDA3155661314CEDBA4587A3D932B152"/>
  </w:style>
  <w:style w:type="paragraph" w:customStyle="1" w:styleId="3BC2AA8B65E44156AB549F64F65C94D9">
    <w:name w:val="3BC2AA8B65E44156AB549F64F65C94D9"/>
  </w:style>
  <w:style w:type="paragraph" w:customStyle="1" w:styleId="B0431070BDC64A159F5BC5588DDF833E">
    <w:name w:val="B0431070BDC64A159F5BC5588DDF833E"/>
  </w:style>
  <w:style w:type="paragraph" w:customStyle="1" w:styleId="5027A1A3DF084E7D96694778561694E8">
    <w:name w:val="5027A1A3DF084E7D96694778561694E8"/>
  </w:style>
  <w:style w:type="paragraph" w:customStyle="1" w:styleId="F207D9B01199452096C06A2DB6A5DB9C">
    <w:name w:val="F207D9B01199452096C06A2DB6A5DB9C"/>
  </w:style>
  <w:style w:type="paragraph" w:customStyle="1" w:styleId="9166CE43807646AEB497BDD30953CFAE">
    <w:name w:val="9166CE43807646AEB497BDD30953CFAE"/>
  </w:style>
  <w:style w:type="paragraph" w:customStyle="1" w:styleId="BB1B619FBAD544FC84B65E7609DDB535">
    <w:name w:val="BB1B619FBAD544FC84B65E7609DDB535"/>
  </w:style>
  <w:style w:type="paragraph" w:customStyle="1" w:styleId="22515453536D4E948A2BF9165D2E5AB7">
    <w:name w:val="22515453536D4E948A2BF9165D2E5AB7"/>
  </w:style>
  <w:style w:type="paragraph" w:customStyle="1" w:styleId="E09E20F060F64FC882D82836E6FA8F4E">
    <w:name w:val="E09E20F060F64FC882D82836E6FA8F4E"/>
  </w:style>
  <w:style w:type="paragraph" w:customStyle="1" w:styleId="4BB12170B1A14BDC8EBB936C6E25C079">
    <w:name w:val="4BB12170B1A14BDC8EBB936C6E25C079"/>
  </w:style>
  <w:style w:type="paragraph" w:customStyle="1" w:styleId="351A3EDB770E400C9EBAB4F8E4BE6E65">
    <w:name w:val="351A3EDB770E400C9EBAB4F8E4BE6E65"/>
    <w:rsid w:val="00E920C1"/>
  </w:style>
  <w:style w:type="paragraph" w:customStyle="1" w:styleId="C1BF43BC6EBE414FA5DB60895F6868BF">
    <w:name w:val="C1BF43BC6EBE414FA5DB60895F6868BF"/>
    <w:rsid w:val="00E920C1"/>
  </w:style>
  <w:style w:type="paragraph" w:customStyle="1" w:styleId="35F5970A3471428DBE36A81BBF9B2BCB">
    <w:name w:val="35F5970A3471428DBE36A81BBF9B2BCB"/>
    <w:rsid w:val="00E920C1"/>
  </w:style>
  <w:style w:type="paragraph" w:customStyle="1" w:styleId="E058746D68DC452C8C90D9DB83047C92">
    <w:name w:val="E058746D68DC452C8C90D9DB83047C92"/>
    <w:rsid w:val="00E920C1"/>
  </w:style>
  <w:style w:type="paragraph" w:customStyle="1" w:styleId="EF29ACAC65C242568EC122EF901EB192">
    <w:name w:val="EF29ACAC65C242568EC122EF901EB192"/>
    <w:rsid w:val="00E920C1"/>
  </w:style>
  <w:style w:type="paragraph" w:customStyle="1" w:styleId="B639B9D195A64FCC8089F065894F3135">
    <w:name w:val="B639B9D195A64FCC8089F065894F3135"/>
    <w:rsid w:val="00E920C1"/>
  </w:style>
  <w:style w:type="paragraph" w:customStyle="1" w:styleId="213305C6E5D047C6A6183C5F817180FD">
    <w:name w:val="213305C6E5D047C6A6183C5F817180FD"/>
    <w:rsid w:val="00E920C1"/>
  </w:style>
  <w:style w:type="paragraph" w:customStyle="1" w:styleId="2BDF082749D54ED09AF9086EF468D164">
    <w:name w:val="2BDF082749D54ED09AF9086EF468D164"/>
    <w:rsid w:val="00E920C1"/>
  </w:style>
  <w:style w:type="paragraph" w:customStyle="1" w:styleId="51D02462548542319972FB305F5C4536">
    <w:name w:val="51D02462548542319972FB305F5C4536"/>
    <w:rsid w:val="00E920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132</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Singh</dc:creator>
  <cp:keywords/>
  <dc:description/>
  <cp:lastModifiedBy>Nikita  Kumari</cp:lastModifiedBy>
  <cp:revision>11</cp:revision>
  <cp:lastPrinted>2019-08-17T10:35:00Z</cp:lastPrinted>
  <dcterms:created xsi:type="dcterms:W3CDTF">2019-08-17T10:24:00Z</dcterms:created>
  <dcterms:modified xsi:type="dcterms:W3CDTF">2019-12-07T17:16:00Z</dcterms:modified>
  <cp:category/>
</cp:coreProperties>
</file>